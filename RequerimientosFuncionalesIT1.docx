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DCAA" w14:textId="79F2112F" w:rsidR="00926DAC" w:rsidRPr="005D1140" w:rsidRDefault="00E33B51" w:rsidP="00926DAC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EPSAndes</w:t>
      </w:r>
    </w:p>
    <w:p w14:paraId="29B06997" w14:textId="77777777" w:rsidR="000B52EB" w:rsidRPr="00B9264D" w:rsidRDefault="000B52EB" w:rsidP="000B52EB">
      <w:pPr>
        <w:pStyle w:val="Heading1"/>
        <w:shd w:val="clear" w:color="auto" w:fill="ACB9CA" w:themeFill="text2" w:themeFillTint="66"/>
        <w:rPr>
          <w:color w:val="FFFFFF" w:themeColor="background1"/>
        </w:rPr>
      </w:pPr>
      <w:r w:rsidRPr="00B9264D">
        <w:rPr>
          <w:color w:val="FFFFFF" w:themeColor="background1"/>
        </w:rPr>
        <w:t>Requerimientos</w:t>
      </w:r>
      <w:r>
        <w:rPr>
          <w:color w:val="FFFFFF" w:themeColor="background1"/>
        </w:rPr>
        <w:t xml:space="preserve"> Funcionales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01A76A26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3C369E35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1660263B" w14:textId="14A029FA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4A5168">
              <w:rPr>
                <w:b w:val="0"/>
                <w:sz w:val="18"/>
                <w:szCs w:val="18"/>
              </w:rPr>
              <w:t xml:space="preserve"> -</w:t>
            </w:r>
            <w:r w:rsidR="004A5168" w:rsidRPr="004A5168">
              <w:rPr>
                <w:b w:val="0"/>
                <w:sz w:val="18"/>
                <w:szCs w:val="18"/>
              </w:rPr>
              <w:t xml:space="preserve"> REGISTRAR ROLES DE USUARIOS </w:t>
            </w:r>
            <w:r>
              <w:t xml:space="preserve"> </w:t>
            </w:r>
          </w:p>
        </w:tc>
      </w:tr>
      <w:tr w:rsidR="00E33B51" w:rsidRPr="00966F70" w14:paraId="46831A4A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0E9FD693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24F783AC" w14:textId="387BC1E1" w:rsidR="00E33B51" w:rsidRPr="004A5168" w:rsidRDefault="004A5168" w:rsidP="004A5168">
            <w:pPr>
              <w:tabs>
                <w:tab w:val="left" w:pos="2528"/>
                <w:tab w:val="left" w:pos="6045"/>
              </w:tabs>
              <w:rPr>
                <w:sz w:val="18"/>
                <w:szCs w:val="18"/>
              </w:rPr>
            </w:pPr>
            <w:r w:rsidRPr="004A5168">
              <w:rPr>
                <w:sz w:val="18"/>
                <w:szCs w:val="18"/>
              </w:rPr>
              <w:t>Se registran los roles de usuario definidos en la descripción del negocio. Debe incluir todos los roles de</w:t>
            </w:r>
            <w:r w:rsidR="00146B36">
              <w:rPr>
                <w:sz w:val="18"/>
                <w:szCs w:val="18"/>
              </w:rPr>
              <w:t xml:space="preserve"> afiliado, médico, recepcionista, administrador y gerente</w:t>
            </w:r>
            <w:r w:rsidRPr="004A5168">
              <w:rPr>
                <w:sz w:val="18"/>
                <w:szCs w:val="18"/>
              </w:rPr>
              <w:t>.</w:t>
            </w:r>
          </w:p>
        </w:tc>
      </w:tr>
      <w:tr w:rsidR="00E33B51" w:rsidRPr="00966F70" w14:paraId="0D0AFB73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2E945EF0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33B51" w:rsidRPr="00966F70" w14:paraId="074413EC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5D3195" w14:textId="7BECAD0E" w:rsidR="00E33B51" w:rsidRPr="00966F70" w:rsidRDefault="00146B36" w:rsidP="00146B36">
            <w:pPr>
              <w:pStyle w:val="TituloPrincipla"/>
              <w:numPr>
                <w:ilvl w:val="0"/>
                <w:numId w:val="2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Los roles de usuario </w:t>
            </w:r>
          </w:p>
        </w:tc>
      </w:tr>
      <w:tr w:rsidR="00E33B51" w:rsidRPr="00966F70" w14:paraId="431D6F2F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59BD02B3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33B51" w:rsidRPr="00CB6304" w14:paraId="2306210B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3F35F7" w14:textId="55468287" w:rsidR="00E33B51" w:rsidRPr="00966F70" w:rsidRDefault="00146B36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Guarda los roles introducidos en una tabla</w:t>
            </w:r>
          </w:p>
        </w:tc>
      </w:tr>
      <w:tr w:rsidR="00E33B51" w:rsidRPr="00966F70" w14:paraId="3A35FDE6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3D2E7472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146B36" w:rsidRPr="00966F70" w14:paraId="62648C06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97A42E0" w14:textId="43CD625B" w:rsidR="00146B36" w:rsidRPr="00273819" w:rsidRDefault="00146B36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22"/>
              </w:rPr>
            </w:pPr>
            <w:r w:rsidRPr="00273819">
              <w:rPr>
                <w:b w:val="0"/>
                <w:sz w:val="18"/>
                <w:szCs w:val="22"/>
              </w:rPr>
              <w:t>Persistencia</w:t>
            </w:r>
            <w:r w:rsidR="00273819" w:rsidRPr="00273819">
              <w:rPr>
                <w:b w:val="0"/>
                <w:sz w:val="18"/>
                <w:szCs w:val="22"/>
              </w:rPr>
              <w:t>, privacidad</w:t>
            </w:r>
          </w:p>
        </w:tc>
      </w:tr>
      <w:tr w:rsidR="00146B36" w:rsidRPr="00966F70" w14:paraId="36D1E9D5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09BD1B6D" w14:textId="429FD82F" w:rsidR="00146B36" w:rsidRPr="000B52EB" w:rsidRDefault="00146B36" w:rsidP="00146B36">
            <w:pPr>
              <w:pStyle w:val="TituloPrincipla"/>
              <w:tabs>
                <w:tab w:val="left" w:pos="1557"/>
              </w:tabs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146B36" w:rsidRPr="00CB6304" w14:paraId="549BC512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5A3B25" w14:textId="06B2C31B" w:rsidR="00146B36" w:rsidRPr="00966F70" w:rsidRDefault="00146B36" w:rsidP="00146B36">
            <w:pPr>
              <w:pStyle w:val="TituloPrincipla"/>
              <w:tabs>
                <w:tab w:val="left" w:pos="750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</w:t>
            </w:r>
          </w:p>
        </w:tc>
      </w:tr>
    </w:tbl>
    <w:p w14:paraId="76E41A14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11708D51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27C9699A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74E507FE" w14:textId="306D1D2F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RF2 -</w:t>
            </w:r>
            <w:r w:rsidR="004A5168">
              <w:t xml:space="preserve"> </w:t>
            </w:r>
            <w:r w:rsidR="004A5168" w:rsidRPr="004A5168">
              <w:rPr>
                <w:b w:val="0"/>
                <w:sz w:val="18"/>
                <w:szCs w:val="18"/>
              </w:rPr>
              <w:t>REGISTRAR USUARIO</w:t>
            </w:r>
            <w:r>
              <w:t xml:space="preserve"> </w:t>
            </w:r>
          </w:p>
        </w:tc>
      </w:tr>
      <w:tr w:rsidR="00E33B51" w:rsidRPr="00966F70" w14:paraId="719B3270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25EA2196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22174412" w14:textId="463853E9" w:rsidR="00E33B51" w:rsidRPr="004A5168" w:rsidRDefault="00146B36" w:rsidP="004A5168">
            <w:pPr>
              <w:tabs>
                <w:tab w:val="left" w:pos="472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Guarda en la base de datos a un usuario</w:t>
            </w:r>
          </w:p>
        </w:tc>
      </w:tr>
      <w:tr w:rsidR="00E33B51" w:rsidRPr="00966F70" w14:paraId="7577C65E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69EAF2F6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33B51" w:rsidRPr="00966F70" w14:paraId="5ABE6A68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E363A8F" w14:textId="77777777" w:rsidR="00146B36" w:rsidRDefault="00146B36" w:rsidP="00146B36">
            <w:pPr>
              <w:pStyle w:val="TituloPrincipla"/>
              <w:numPr>
                <w:ilvl w:val="0"/>
                <w:numId w:val="2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 w:rsidRPr="00146B36">
              <w:rPr>
                <w:b w:val="0"/>
                <w:sz w:val="18"/>
                <w:szCs w:val="18"/>
              </w:rPr>
              <w:t xml:space="preserve">Tipo de documento </w:t>
            </w:r>
          </w:p>
          <w:p w14:paraId="352EDEA0" w14:textId="77777777" w:rsidR="00146B36" w:rsidRDefault="00146B36" w:rsidP="00146B36">
            <w:pPr>
              <w:pStyle w:val="TituloPrincipla"/>
              <w:numPr>
                <w:ilvl w:val="0"/>
                <w:numId w:val="2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</w:t>
            </w:r>
            <w:r w:rsidRPr="00146B36">
              <w:rPr>
                <w:b w:val="0"/>
                <w:sz w:val="18"/>
                <w:szCs w:val="18"/>
              </w:rPr>
              <w:t>úmero de documento</w:t>
            </w:r>
          </w:p>
          <w:p w14:paraId="775EA8E6" w14:textId="77777777" w:rsidR="00146B36" w:rsidRDefault="00146B36" w:rsidP="00146B36">
            <w:pPr>
              <w:pStyle w:val="TituloPrincipla"/>
              <w:numPr>
                <w:ilvl w:val="0"/>
                <w:numId w:val="2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</w:t>
            </w:r>
            <w:r w:rsidRPr="00146B36">
              <w:rPr>
                <w:b w:val="0"/>
                <w:sz w:val="18"/>
                <w:szCs w:val="18"/>
              </w:rPr>
              <w:t xml:space="preserve">ombre </w:t>
            </w:r>
          </w:p>
          <w:p w14:paraId="155FCC39" w14:textId="1A163650" w:rsidR="00146B36" w:rsidRDefault="00146B36" w:rsidP="00146B36">
            <w:pPr>
              <w:pStyle w:val="TituloPrincipla"/>
              <w:numPr>
                <w:ilvl w:val="0"/>
                <w:numId w:val="2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</w:t>
            </w:r>
            <w:r w:rsidRPr="00146B36">
              <w:rPr>
                <w:b w:val="0"/>
                <w:sz w:val="18"/>
                <w:szCs w:val="18"/>
              </w:rPr>
              <w:t>orreo electrónico</w:t>
            </w:r>
            <w:r>
              <w:rPr>
                <w:b w:val="0"/>
                <w:sz w:val="18"/>
                <w:szCs w:val="18"/>
              </w:rPr>
              <w:t xml:space="preserve"> </w:t>
            </w:r>
          </w:p>
          <w:p w14:paraId="463708C1" w14:textId="77777777" w:rsidR="00E33B51" w:rsidRDefault="00146B36" w:rsidP="00146B36">
            <w:pPr>
              <w:pStyle w:val="TituloPrincipla"/>
              <w:numPr>
                <w:ilvl w:val="0"/>
                <w:numId w:val="2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Pr="00146B36">
              <w:rPr>
                <w:b w:val="0"/>
                <w:sz w:val="18"/>
                <w:szCs w:val="18"/>
              </w:rPr>
              <w:t>ol</w:t>
            </w:r>
          </w:p>
          <w:p w14:paraId="0F01FFC9" w14:textId="3A19B39F" w:rsidR="00146B36" w:rsidRPr="00146B36" w:rsidRDefault="00146B36" w:rsidP="00146B36">
            <w:pPr>
              <w:pStyle w:val="TituloPrincipla"/>
              <w:numPr>
                <w:ilvl w:val="0"/>
                <w:numId w:val="2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adicional según el rol del usuario</w:t>
            </w:r>
          </w:p>
        </w:tc>
      </w:tr>
      <w:tr w:rsidR="00E33B51" w:rsidRPr="00966F70" w14:paraId="162958C6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5604EDF3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33B51" w:rsidRPr="00CB6304" w14:paraId="597BD1C5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3F6112" w14:textId="2CB81BC7" w:rsidR="00E33B51" w:rsidRPr="00966F70" w:rsidRDefault="00146B36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usuario es guardado en la base de datos y es retornado</w:t>
            </w:r>
          </w:p>
        </w:tc>
      </w:tr>
      <w:tr w:rsidR="00E33B51" w:rsidRPr="00966F70" w14:paraId="5EDF9AC9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7E2B516C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146B36" w:rsidRPr="00966F70" w14:paraId="061A176D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69325B2" w14:textId="206BBB2F" w:rsidR="00146B36" w:rsidRPr="00273819" w:rsidRDefault="00146B36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22"/>
              </w:rPr>
            </w:pPr>
            <w:r w:rsidRPr="00273819">
              <w:rPr>
                <w:b w:val="0"/>
                <w:sz w:val="18"/>
                <w:szCs w:val="22"/>
              </w:rPr>
              <w:t>Persistencia</w:t>
            </w:r>
            <w:r w:rsidR="00273819" w:rsidRPr="00273819">
              <w:rPr>
                <w:b w:val="0"/>
                <w:sz w:val="18"/>
                <w:szCs w:val="22"/>
              </w:rPr>
              <w:t>, privacidad</w:t>
            </w:r>
          </w:p>
        </w:tc>
      </w:tr>
      <w:tr w:rsidR="00146B36" w:rsidRPr="00966F70" w14:paraId="4C3BE099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6EE7C34A" w14:textId="3243D584" w:rsidR="00146B36" w:rsidRPr="000B52EB" w:rsidRDefault="00146B36" w:rsidP="00146B36">
            <w:pPr>
              <w:pStyle w:val="TituloPrincipla"/>
              <w:tabs>
                <w:tab w:val="left" w:pos="1758"/>
              </w:tabs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146B36" w:rsidRPr="00CB6304" w14:paraId="576AD716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420948" w14:textId="66EF54CD" w:rsidR="00146B36" w:rsidRPr="00966F70" w:rsidRDefault="00273819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</w:t>
            </w:r>
          </w:p>
        </w:tc>
      </w:tr>
    </w:tbl>
    <w:p w14:paraId="38CA4F38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59920EB1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444DE438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7B39201E" w14:textId="018D7866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RF3 -</w:t>
            </w:r>
            <w:r w:rsidR="004A5168">
              <w:t xml:space="preserve"> </w:t>
            </w:r>
            <w:r w:rsidR="004A5168" w:rsidRPr="004A5168">
              <w:rPr>
                <w:b w:val="0"/>
                <w:sz w:val="18"/>
                <w:szCs w:val="18"/>
              </w:rPr>
              <w:t xml:space="preserve">REGISTRAR IPS </w:t>
            </w:r>
            <w:r>
              <w:t xml:space="preserve"> </w:t>
            </w:r>
          </w:p>
        </w:tc>
      </w:tr>
      <w:tr w:rsidR="00E33B51" w:rsidRPr="00966F70" w14:paraId="46798AB4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534A7670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6AAE943B" w14:textId="0BD9A6DE" w:rsidR="00E33B51" w:rsidRPr="004A5168" w:rsidRDefault="004A5168" w:rsidP="004A5168">
            <w:pPr>
              <w:tabs>
                <w:tab w:val="left" w:pos="2294"/>
              </w:tabs>
              <w:rPr>
                <w:sz w:val="18"/>
                <w:szCs w:val="18"/>
              </w:rPr>
            </w:pPr>
            <w:r w:rsidRPr="004A5168">
              <w:rPr>
                <w:sz w:val="18"/>
                <w:szCs w:val="18"/>
              </w:rPr>
              <w:t>Registra una IPS contratada por la EPS para la prestación de los servicios de salud</w:t>
            </w:r>
            <w:r w:rsidR="00146B36">
              <w:rPr>
                <w:sz w:val="18"/>
                <w:szCs w:val="18"/>
              </w:rPr>
              <w:t>.</w:t>
            </w:r>
          </w:p>
        </w:tc>
      </w:tr>
      <w:tr w:rsidR="00E33B51" w:rsidRPr="00966F70" w14:paraId="66AA9B90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3FCAEB1D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33B51" w:rsidRPr="00966F70" w14:paraId="4B1CD261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B150A3" w14:textId="77777777" w:rsidR="00E33B51" w:rsidRDefault="00146B36" w:rsidP="00146B36">
            <w:pPr>
              <w:pStyle w:val="TituloPrincipla"/>
              <w:numPr>
                <w:ilvl w:val="0"/>
                <w:numId w:val="3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  <w:p w14:paraId="0BE72916" w14:textId="77777777" w:rsidR="00146B36" w:rsidRDefault="00146B36" w:rsidP="00146B36">
            <w:pPr>
              <w:pStyle w:val="TituloPrincipla"/>
              <w:numPr>
                <w:ilvl w:val="0"/>
                <w:numId w:val="3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Localización</w:t>
            </w:r>
          </w:p>
          <w:p w14:paraId="1BBD42EE" w14:textId="77777777" w:rsidR="00146B36" w:rsidRDefault="00146B36" w:rsidP="00146B36">
            <w:pPr>
              <w:pStyle w:val="TituloPrincipla"/>
              <w:numPr>
                <w:ilvl w:val="0"/>
                <w:numId w:val="3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Servicios que presta</w:t>
            </w:r>
          </w:p>
          <w:p w14:paraId="3A1ECFF6" w14:textId="7A0284FA" w:rsidR="00146B36" w:rsidRPr="00146B36" w:rsidRDefault="00146B36" w:rsidP="00146B36">
            <w:pPr>
              <w:pStyle w:val="TituloPrincipla"/>
              <w:numPr>
                <w:ilvl w:val="0"/>
                <w:numId w:val="3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Tipo de IPS</w:t>
            </w:r>
          </w:p>
        </w:tc>
      </w:tr>
      <w:tr w:rsidR="00E33B51" w:rsidRPr="00966F70" w14:paraId="73850841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2BBFAE0E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lastRenderedPageBreak/>
              <w:t>Resultados</w:t>
            </w:r>
          </w:p>
        </w:tc>
      </w:tr>
      <w:tr w:rsidR="00146B36" w:rsidRPr="00CB6304" w14:paraId="327F4FC7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19A9628" w14:textId="5BFA6353" w:rsidR="00146B36" w:rsidRPr="00966F70" w:rsidRDefault="00146B36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Crea un objeto IPS con los datos ingresados, lo guarda en una tabla y retorna el objeto que cre</w:t>
            </w:r>
            <w:r w:rsidR="00273819">
              <w:rPr>
                <w:b w:val="0"/>
                <w:sz w:val="18"/>
                <w:szCs w:val="18"/>
              </w:rPr>
              <w:t>ó</w:t>
            </w:r>
          </w:p>
        </w:tc>
      </w:tr>
      <w:tr w:rsidR="00E33B51" w:rsidRPr="00966F70" w14:paraId="62401A15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59245790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146B36" w:rsidRPr="00966F70" w14:paraId="46AE7270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0A5E0D1" w14:textId="1F55077B" w:rsidR="00146B36" w:rsidRPr="00273819" w:rsidRDefault="005B07F5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22"/>
              </w:rPr>
            </w:pPr>
            <w:r w:rsidRPr="00273819">
              <w:rPr>
                <w:b w:val="0"/>
                <w:sz w:val="18"/>
                <w:szCs w:val="22"/>
              </w:rPr>
              <w:t>Persistencia</w:t>
            </w:r>
            <w:r w:rsidR="00273819" w:rsidRPr="00273819">
              <w:rPr>
                <w:b w:val="0"/>
                <w:sz w:val="18"/>
                <w:szCs w:val="22"/>
              </w:rPr>
              <w:t>, privacidad</w:t>
            </w:r>
          </w:p>
        </w:tc>
      </w:tr>
      <w:tr w:rsidR="00146B36" w:rsidRPr="00966F70" w14:paraId="34A2B964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7B603373" w14:textId="26BE2E3A" w:rsidR="00146B36" w:rsidRPr="000B52EB" w:rsidRDefault="00146B36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E33B51" w:rsidRPr="00CB6304" w14:paraId="322002C9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035919D" w14:textId="7E3EC555" w:rsidR="00E33B51" w:rsidRPr="00966F70" w:rsidRDefault="005B07F5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</w:t>
            </w:r>
          </w:p>
        </w:tc>
      </w:tr>
    </w:tbl>
    <w:p w14:paraId="62AB0462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49183FF6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54A899EE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632622F7" w14:textId="27E18152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RF4 -</w:t>
            </w:r>
            <w:r w:rsidR="004A5168">
              <w:t xml:space="preserve"> </w:t>
            </w:r>
            <w:r w:rsidR="004A5168" w:rsidRPr="004A5168">
              <w:rPr>
                <w:b w:val="0"/>
                <w:sz w:val="18"/>
                <w:szCs w:val="18"/>
              </w:rPr>
              <w:t xml:space="preserve">REGISTRAR MÉDICO </w:t>
            </w:r>
            <w:r>
              <w:t xml:space="preserve"> </w:t>
            </w:r>
          </w:p>
        </w:tc>
      </w:tr>
      <w:tr w:rsidR="00E33B51" w:rsidRPr="00966F70" w14:paraId="45C97829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425A9F3A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299B4C43" w14:textId="4A33902C" w:rsidR="00E33B51" w:rsidRPr="004A5168" w:rsidRDefault="004A5168" w:rsidP="00146B36">
            <w:pPr>
              <w:rPr>
                <w:sz w:val="18"/>
                <w:szCs w:val="18"/>
              </w:rPr>
            </w:pPr>
            <w:r w:rsidRPr="004A5168">
              <w:rPr>
                <w:sz w:val="18"/>
                <w:szCs w:val="18"/>
              </w:rPr>
              <w:t xml:space="preserve">Registra la información de los médicos que prestan el servicio médico a una IPS. </w:t>
            </w:r>
            <w:r w:rsidR="00C87001">
              <w:rPr>
                <w:sz w:val="18"/>
                <w:szCs w:val="18"/>
              </w:rPr>
              <w:t>U</w:t>
            </w:r>
            <w:r w:rsidRPr="004A5168">
              <w:rPr>
                <w:sz w:val="18"/>
                <w:szCs w:val="18"/>
              </w:rPr>
              <w:t xml:space="preserve">n médico puede prestar sus servicios a varias IPS. </w:t>
            </w:r>
          </w:p>
        </w:tc>
      </w:tr>
      <w:tr w:rsidR="00E33B51" w:rsidRPr="00966F70" w14:paraId="558FE4B0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5D13A438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33B51" w:rsidRPr="00966F70" w14:paraId="53EE71C5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0E7502" w14:textId="77777777" w:rsidR="00E33B51" w:rsidRDefault="00C87001" w:rsidP="00C87001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  <w:p w14:paraId="2E05A75C" w14:textId="4DB748C6" w:rsidR="00C87001" w:rsidRDefault="00C87001" w:rsidP="00C87001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Identificador</w:t>
            </w:r>
          </w:p>
          <w:p w14:paraId="32777092" w14:textId="77777777" w:rsidR="00C87001" w:rsidRDefault="00C87001" w:rsidP="00C87001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Especialidad </w:t>
            </w:r>
          </w:p>
          <w:p w14:paraId="5EA43328" w14:textId="77777777" w:rsidR="00C87001" w:rsidRDefault="00C87001" w:rsidP="00C87001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registro médico</w:t>
            </w:r>
          </w:p>
          <w:p w14:paraId="0C4526CE" w14:textId="65D14C91" w:rsidR="00C87001" w:rsidRPr="00966F70" w:rsidRDefault="00C87001" w:rsidP="00C87001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IPS</w:t>
            </w:r>
          </w:p>
        </w:tc>
      </w:tr>
      <w:tr w:rsidR="00E33B51" w:rsidRPr="00966F70" w14:paraId="02DF9C37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7D8F7099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33B51" w:rsidRPr="00CB6304" w14:paraId="491AE4BB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789C8E" w14:textId="43C0BEEB" w:rsidR="00E33B51" w:rsidRPr="00966F70" w:rsidRDefault="00C87001" w:rsidP="00C87001">
            <w:pPr>
              <w:pStyle w:val="TituloPrincipla"/>
              <w:tabs>
                <w:tab w:val="left" w:pos="2947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Crea un objeto Médico con los datos ingresados, lo guarda en una tabla y retorna el objeto que cre</w:t>
            </w:r>
            <w:r w:rsidR="00273819">
              <w:rPr>
                <w:b w:val="0"/>
                <w:sz w:val="18"/>
                <w:szCs w:val="18"/>
              </w:rPr>
              <w:t>ó</w:t>
            </w:r>
          </w:p>
        </w:tc>
      </w:tr>
      <w:tr w:rsidR="00C87001" w:rsidRPr="00966F70" w14:paraId="6C5569A5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087ADBF8" w14:textId="77777777" w:rsidR="00C87001" w:rsidRPr="00966F70" w:rsidRDefault="00C8700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C87001" w:rsidRPr="00CB6304" w14:paraId="044273DA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C2D3C2" w14:textId="5A4555AB" w:rsidR="00C87001" w:rsidRPr="00966F70" w:rsidRDefault="00C8700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2776C4">
              <w:rPr>
                <w:b w:val="0"/>
                <w:sz w:val="18"/>
                <w:szCs w:val="18"/>
              </w:rPr>
              <w:t>Persistencia</w:t>
            </w:r>
            <w:r w:rsidR="00273819">
              <w:rPr>
                <w:b w:val="0"/>
                <w:sz w:val="18"/>
                <w:szCs w:val="18"/>
              </w:rPr>
              <w:t>, privacidad</w:t>
            </w:r>
          </w:p>
        </w:tc>
      </w:tr>
      <w:tr w:rsidR="00E33B51" w:rsidRPr="00966F70" w14:paraId="65D96CBF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27C5AF0E" w14:textId="41E168F5" w:rsidR="00E33B51" w:rsidRPr="00966F70" w:rsidRDefault="00C8700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E33B51" w:rsidRPr="00CB6304" w14:paraId="35E6B1B2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2DD239" w14:textId="0B7E05DB" w:rsidR="00E33B51" w:rsidRPr="00C87001" w:rsidRDefault="00C8700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</w:t>
            </w:r>
            <w:r w:rsidRPr="00C87001">
              <w:rPr>
                <w:b w:val="0"/>
                <w:sz w:val="18"/>
                <w:szCs w:val="18"/>
              </w:rPr>
              <w:t xml:space="preserve">dministrador </w:t>
            </w:r>
          </w:p>
        </w:tc>
      </w:tr>
    </w:tbl>
    <w:p w14:paraId="6E3BBD19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3FC9585D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04D25435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13F52CEE" w14:textId="2C8C0D29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RF5 -</w:t>
            </w:r>
            <w:r w:rsidR="004A5168">
              <w:t xml:space="preserve"> </w:t>
            </w:r>
            <w:r w:rsidR="004A5168" w:rsidRPr="004A5168">
              <w:rPr>
                <w:b w:val="0"/>
                <w:sz w:val="18"/>
                <w:szCs w:val="18"/>
              </w:rPr>
              <w:t>REGISTRAR AFILIADO</w:t>
            </w:r>
            <w:r>
              <w:t xml:space="preserve"> </w:t>
            </w:r>
          </w:p>
        </w:tc>
      </w:tr>
      <w:tr w:rsidR="00E33B51" w:rsidRPr="00966F70" w14:paraId="7EECE907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2A4FC094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509BAA9B" w14:textId="3624B91D" w:rsidR="00E33B51" w:rsidRPr="004A5168" w:rsidRDefault="004A5168" w:rsidP="004A5168">
            <w:pPr>
              <w:tabs>
                <w:tab w:val="left" w:pos="5375"/>
              </w:tabs>
              <w:rPr>
                <w:sz w:val="18"/>
                <w:szCs w:val="18"/>
              </w:rPr>
            </w:pPr>
            <w:r w:rsidRPr="004A5168">
              <w:rPr>
                <w:sz w:val="18"/>
                <w:szCs w:val="18"/>
              </w:rPr>
              <w:t>Registra la información de un afiliado a la EPS</w:t>
            </w:r>
            <w:r w:rsidR="005B07F5">
              <w:rPr>
                <w:sz w:val="18"/>
                <w:szCs w:val="18"/>
              </w:rPr>
              <w:t xml:space="preserve">. </w:t>
            </w:r>
          </w:p>
        </w:tc>
      </w:tr>
      <w:tr w:rsidR="00E33B51" w:rsidRPr="00966F70" w14:paraId="698CFB4E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61B4A0E2" w14:textId="5F8140E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33B51" w:rsidRPr="00966F70" w14:paraId="5479427D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C507B9" w14:textId="77777777" w:rsidR="005B07F5" w:rsidRDefault="005B07F5" w:rsidP="005B07F5">
            <w:pPr>
              <w:pStyle w:val="TituloPrincipla"/>
              <w:numPr>
                <w:ilvl w:val="0"/>
                <w:numId w:val="4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</w:t>
            </w:r>
            <w:r w:rsidRPr="005B07F5">
              <w:rPr>
                <w:b w:val="0"/>
                <w:sz w:val="18"/>
                <w:szCs w:val="18"/>
              </w:rPr>
              <w:t>ipo de documento</w:t>
            </w:r>
          </w:p>
          <w:p w14:paraId="79F89425" w14:textId="77777777" w:rsidR="005B07F5" w:rsidRDefault="005B07F5" w:rsidP="005B07F5">
            <w:pPr>
              <w:pStyle w:val="TituloPrincipla"/>
              <w:numPr>
                <w:ilvl w:val="0"/>
                <w:numId w:val="4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</w:t>
            </w:r>
            <w:r w:rsidRPr="005B07F5">
              <w:rPr>
                <w:b w:val="0"/>
                <w:sz w:val="18"/>
                <w:szCs w:val="18"/>
              </w:rPr>
              <w:t>úmero de documento</w:t>
            </w:r>
          </w:p>
          <w:p w14:paraId="48FD9FA0" w14:textId="77777777" w:rsidR="005B07F5" w:rsidRDefault="005B07F5" w:rsidP="005B07F5">
            <w:pPr>
              <w:pStyle w:val="TituloPrincipla"/>
              <w:numPr>
                <w:ilvl w:val="0"/>
                <w:numId w:val="4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</w:t>
            </w:r>
            <w:r w:rsidRPr="005B07F5">
              <w:rPr>
                <w:b w:val="0"/>
                <w:sz w:val="18"/>
                <w:szCs w:val="18"/>
              </w:rPr>
              <w:t xml:space="preserve">ombre </w:t>
            </w:r>
          </w:p>
          <w:p w14:paraId="6091CD2E" w14:textId="44E18CC6" w:rsidR="00E33B51" w:rsidRPr="005B07F5" w:rsidRDefault="005B07F5" w:rsidP="005B07F5">
            <w:pPr>
              <w:pStyle w:val="TituloPrincipla"/>
              <w:numPr>
                <w:ilvl w:val="0"/>
                <w:numId w:val="4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</w:t>
            </w:r>
            <w:r w:rsidRPr="005B07F5">
              <w:rPr>
                <w:b w:val="0"/>
                <w:sz w:val="18"/>
                <w:szCs w:val="18"/>
              </w:rPr>
              <w:t>echa de nacimiento.</w:t>
            </w:r>
          </w:p>
        </w:tc>
      </w:tr>
      <w:tr w:rsidR="00E33B51" w:rsidRPr="00966F70" w14:paraId="3E5FA79E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4AF89B03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5B07F5" w:rsidRPr="00CB6304" w14:paraId="147F37B0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AE36F4" w14:textId="3BD5D2F1" w:rsidR="005B07F5" w:rsidRPr="00966F70" w:rsidRDefault="005B07F5" w:rsidP="005B07F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Crea un objeto Afiliado con los datos ingresados, lo guarda en una tabla y retorna el objeto que cre</w:t>
            </w:r>
            <w:r w:rsidR="00273819">
              <w:rPr>
                <w:b w:val="0"/>
                <w:sz w:val="18"/>
                <w:szCs w:val="18"/>
              </w:rPr>
              <w:t>ó</w:t>
            </w:r>
          </w:p>
        </w:tc>
      </w:tr>
      <w:tr w:rsidR="005B07F5" w:rsidRPr="00966F70" w14:paraId="52E57B70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6F8816F4" w14:textId="74510DBE" w:rsidR="005B07F5" w:rsidRPr="00966F70" w:rsidRDefault="00273819" w:rsidP="005B07F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 w:themeColor="background1"/>
                <w:sz w:val="22"/>
                <w:szCs w:val="22"/>
              </w:rPr>
              <w:t>RNF</w:t>
            </w:r>
            <w:r w:rsidR="005B07F5">
              <w:rPr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color w:val="FFFFFF" w:themeColor="background1"/>
                <w:sz w:val="22"/>
                <w:szCs w:val="22"/>
              </w:rPr>
              <w:t>asociados</w:t>
            </w:r>
          </w:p>
        </w:tc>
      </w:tr>
      <w:tr w:rsidR="00273819" w:rsidRPr="00966F70" w14:paraId="413792EC" w14:textId="77777777" w:rsidTr="0027381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B4052F" w14:textId="0F7F6D2C" w:rsidR="00273819" w:rsidRPr="00273819" w:rsidRDefault="00273819" w:rsidP="00273819">
            <w:pPr>
              <w:pStyle w:val="TituloPrincipla"/>
              <w:tabs>
                <w:tab w:val="left" w:pos="1122"/>
              </w:tabs>
              <w:spacing w:after="100"/>
              <w:jc w:val="left"/>
              <w:rPr>
                <w:b w:val="0"/>
                <w:sz w:val="18"/>
                <w:szCs w:val="22"/>
              </w:rPr>
            </w:pPr>
            <w:r w:rsidRPr="00273819">
              <w:rPr>
                <w:b w:val="0"/>
                <w:sz w:val="18"/>
                <w:szCs w:val="22"/>
              </w:rPr>
              <w:t>Persistencia, privacidad</w:t>
            </w:r>
          </w:p>
        </w:tc>
      </w:tr>
      <w:tr w:rsidR="00273819" w:rsidRPr="00966F70" w14:paraId="6A3A493C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2894A994" w14:textId="16746901" w:rsidR="00273819" w:rsidRDefault="00273819" w:rsidP="00273819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273819" w:rsidRPr="00CB6304" w14:paraId="20720ACA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BD47A3" w14:textId="7F731020" w:rsidR="00273819" w:rsidRPr="00966F70" w:rsidRDefault="00273819" w:rsidP="0027381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Administrador</w:t>
            </w:r>
          </w:p>
        </w:tc>
      </w:tr>
    </w:tbl>
    <w:p w14:paraId="5214A14D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1887136A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7C7CF078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  <w:shd w:val="clear" w:color="auto" w:fill="auto"/>
          </w:tcPr>
          <w:p w14:paraId="60222234" w14:textId="5BC51373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RF6 -</w:t>
            </w:r>
            <w:r w:rsidR="004A5168">
              <w:t xml:space="preserve"> </w:t>
            </w:r>
            <w:r w:rsidR="004A5168" w:rsidRPr="004A5168">
              <w:rPr>
                <w:b w:val="0"/>
                <w:sz w:val="18"/>
                <w:szCs w:val="18"/>
              </w:rPr>
              <w:t>REGISTRAR UN SERVICIO DE SALUD PRESTADO POR UNA IPS</w:t>
            </w:r>
            <w:r>
              <w:t xml:space="preserve"> </w:t>
            </w:r>
          </w:p>
        </w:tc>
      </w:tr>
      <w:tr w:rsidR="00E33B51" w:rsidRPr="00966F70" w14:paraId="0E39C538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110079EA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5A51C685" w14:textId="0CDBBB93" w:rsidR="00E33B51" w:rsidRPr="004A5168" w:rsidRDefault="004A5168" w:rsidP="004A5168">
            <w:pPr>
              <w:rPr>
                <w:sz w:val="18"/>
                <w:szCs w:val="18"/>
              </w:rPr>
            </w:pPr>
            <w:r w:rsidRPr="004A5168">
              <w:rPr>
                <w:sz w:val="18"/>
                <w:szCs w:val="18"/>
              </w:rPr>
              <w:t xml:space="preserve">Registra la descripción de los servicios que una IPS pone a disposición de los afiliados a la EPS. </w:t>
            </w:r>
          </w:p>
        </w:tc>
      </w:tr>
      <w:tr w:rsidR="00E33B51" w:rsidRPr="00966F70" w14:paraId="61C13E4D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594FB435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33B51" w:rsidRPr="00966F70" w14:paraId="43053686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4898AC" w14:textId="77777777" w:rsidR="00E33B51" w:rsidRDefault="005B07F5" w:rsidP="005B07F5">
            <w:pPr>
              <w:pStyle w:val="TituloPrincipla"/>
              <w:numPr>
                <w:ilvl w:val="0"/>
                <w:numId w:val="5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servicio</w:t>
            </w:r>
          </w:p>
          <w:p w14:paraId="4D800323" w14:textId="184AA68E" w:rsidR="005B07F5" w:rsidRPr="00966F70" w:rsidRDefault="005B07F5" w:rsidP="005B07F5">
            <w:pPr>
              <w:pStyle w:val="TituloPrincipla"/>
              <w:numPr>
                <w:ilvl w:val="0"/>
                <w:numId w:val="5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Descripción</w:t>
            </w:r>
          </w:p>
        </w:tc>
      </w:tr>
      <w:tr w:rsidR="00E33B51" w:rsidRPr="00966F70" w14:paraId="19893133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3A09803B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33B51" w:rsidRPr="00CB6304" w14:paraId="5EE080F1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313C3B" w14:textId="7C12F9FD" w:rsidR="00E33B51" w:rsidRPr="00966F70" w:rsidRDefault="005B07F5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servicio es guardado junto con su respectiva descripción</w:t>
            </w:r>
          </w:p>
        </w:tc>
      </w:tr>
      <w:tr w:rsidR="00E33B51" w:rsidRPr="00966F70" w14:paraId="0147DB7B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65BF91C3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2776C4" w:rsidRPr="00966F70" w14:paraId="2EFB2A98" w14:textId="77777777" w:rsidTr="002776C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232B94A" w14:textId="43E16CDE" w:rsidR="002776C4" w:rsidRPr="00273819" w:rsidRDefault="005B07F5" w:rsidP="00146B36">
            <w:pPr>
              <w:pStyle w:val="TituloPrincipla"/>
              <w:spacing w:after="100"/>
              <w:jc w:val="left"/>
              <w:rPr>
                <w:b w:val="0"/>
                <w:sz w:val="20"/>
                <w:szCs w:val="22"/>
              </w:rPr>
            </w:pPr>
            <w:r w:rsidRPr="00273819">
              <w:rPr>
                <w:b w:val="0"/>
                <w:sz w:val="20"/>
                <w:szCs w:val="22"/>
              </w:rPr>
              <w:t>Persistencia</w:t>
            </w:r>
            <w:r w:rsidR="00CE0998">
              <w:rPr>
                <w:b w:val="0"/>
                <w:sz w:val="20"/>
                <w:szCs w:val="22"/>
              </w:rPr>
              <w:t>, privacidad.</w:t>
            </w:r>
          </w:p>
        </w:tc>
      </w:tr>
      <w:tr w:rsidR="002776C4" w:rsidRPr="00966F70" w14:paraId="67C647B5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52A6E5AF" w14:textId="70D6234E" w:rsidR="002776C4" w:rsidRPr="000B52EB" w:rsidRDefault="002776C4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2776C4" w:rsidRPr="00CB6304" w14:paraId="22D98163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36BC0F" w14:textId="6C0AAB94" w:rsidR="002776C4" w:rsidRDefault="005B07F5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</w:t>
            </w:r>
          </w:p>
        </w:tc>
      </w:tr>
    </w:tbl>
    <w:p w14:paraId="565630B0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2CA68891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4396B7DD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081870A8" w14:textId="0BD89785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RF7 -</w:t>
            </w:r>
            <w:r w:rsidR="004A5168">
              <w:t xml:space="preserve"> </w:t>
            </w:r>
            <w:r w:rsidR="004A5168" w:rsidRPr="004A5168">
              <w:rPr>
                <w:b w:val="0"/>
                <w:sz w:val="18"/>
                <w:szCs w:val="18"/>
              </w:rPr>
              <w:t>REGISTRAR UNA ORDEN DE SERVICIO DE SALUD PARA UN AFILIADO POR PARTE DE UN MÉDICO</w:t>
            </w:r>
            <w:r>
              <w:t xml:space="preserve"> </w:t>
            </w:r>
          </w:p>
        </w:tc>
      </w:tr>
      <w:tr w:rsidR="00E33B51" w:rsidRPr="00966F70" w14:paraId="2BE068A6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0BD1EA9C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0F22248A" w14:textId="7957D710" w:rsidR="00E33B51" w:rsidRPr="004A5168" w:rsidRDefault="004A5168" w:rsidP="00146B36">
            <w:pPr>
              <w:rPr>
                <w:sz w:val="18"/>
                <w:szCs w:val="18"/>
              </w:rPr>
            </w:pPr>
            <w:r w:rsidRPr="004A5168">
              <w:rPr>
                <w:sz w:val="18"/>
                <w:szCs w:val="18"/>
              </w:rPr>
              <w:t>Registra la especificación de la serie de servicios de salud que requiere el afiliado para el cuidado de su salud.</w:t>
            </w:r>
          </w:p>
        </w:tc>
      </w:tr>
      <w:tr w:rsidR="00E33B51" w:rsidRPr="00966F70" w14:paraId="45B38146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5B1B69B7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33B51" w:rsidRPr="00966F70" w14:paraId="68B48C38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733492" w14:textId="1A8B600A" w:rsidR="00E33B51" w:rsidRPr="00966F70" w:rsidRDefault="005B07F5" w:rsidP="005B07F5">
            <w:pPr>
              <w:pStyle w:val="TituloPrincipla"/>
              <w:numPr>
                <w:ilvl w:val="0"/>
                <w:numId w:val="6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 de salud, que debe estar registrado en la base de datos</w:t>
            </w:r>
          </w:p>
        </w:tc>
      </w:tr>
      <w:tr w:rsidR="00E33B51" w:rsidRPr="00966F70" w14:paraId="115369C3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71742F9C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33B51" w:rsidRPr="00CB6304" w14:paraId="39E51083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0D1B81" w14:textId="432E4D5E" w:rsidR="00E33B51" w:rsidRPr="00966F70" w:rsidRDefault="005B07F5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Al cliente le es agregada una orden con un servicio de salud</w:t>
            </w:r>
          </w:p>
        </w:tc>
      </w:tr>
      <w:tr w:rsidR="00E33B51" w:rsidRPr="00966F70" w14:paraId="464375C2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23B7339B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2776C4" w:rsidRPr="00966F70" w14:paraId="0AA1FA2F" w14:textId="77777777" w:rsidTr="002776C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151CFEA" w14:textId="1A3D897F" w:rsidR="002776C4" w:rsidRPr="00CE0998" w:rsidRDefault="006411CE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22"/>
              </w:rPr>
            </w:pPr>
            <w:r w:rsidRPr="00CE0998">
              <w:rPr>
                <w:b w:val="0"/>
                <w:sz w:val="18"/>
                <w:szCs w:val="22"/>
              </w:rPr>
              <w:t xml:space="preserve">Persistencia, </w:t>
            </w:r>
            <w:r>
              <w:rPr>
                <w:b w:val="0"/>
                <w:sz w:val="18"/>
                <w:szCs w:val="22"/>
              </w:rPr>
              <w:t>privacidad</w:t>
            </w:r>
            <w:r w:rsidR="00CE0998">
              <w:rPr>
                <w:b w:val="0"/>
                <w:sz w:val="18"/>
                <w:szCs w:val="22"/>
              </w:rPr>
              <w:t>.</w:t>
            </w:r>
          </w:p>
        </w:tc>
      </w:tr>
      <w:tr w:rsidR="002776C4" w:rsidRPr="00966F70" w14:paraId="18318679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7719146D" w14:textId="67F024F2" w:rsidR="002776C4" w:rsidRPr="000B52EB" w:rsidRDefault="002776C4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E33B51" w:rsidRPr="00CB6304" w14:paraId="768E0444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097303" w14:textId="2B984780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5B07F5">
              <w:rPr>
                <w:b w:val="0"/>
                <w:sz w:val="18"/>
                <w:szCs w:val="18"/>
              </w:rPr>
              <w:t>Médico</w:t>
            </w:r>
          </w:p>
        </w:tc>
      </w:tr>
    </w:tbl>
    <w:p w14:paraId="41469E2A" w14:textId="6FD56C99" w:rsidR="00E33B51" w:rsidRDefault="00E33B51" w:rsidP="00E33B51">
      <w:pPr>
        <w:pStyle w:val="TituloPrincipla"/>
        <w:jc w:val="left"/>
      </w:pPr>
    </w:p>
    <w:p w14:paraId="69B428A8" w14:textId="3F88B7A2" w:rsidR="00E33B51" w:rsidRDefault="00E33B51" w:rsidP="00E33B51">
      <w:pPr>
        <w:pStyle w:val="TituloPrincipla"/>
        <w:jc w:val="left"/>
      </w:pPr>
    </w:p>
    <w:p w14:paraId="7AF98C54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5E0DEBC6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4D2E75AB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0A64F4BF" w14:textId="49168A21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RF8 -</w:t>
            </w:r>
            <w:r w:rsidR="004A5168">
              <w:t xml:space="preserve"> </w:t>
            </w:r>
            <w:r w:rsidR="004A5168" w:rsidRPr="004A5168">
              <w:rPr>
                <w:b w:val="0"/>
                <w:sz w:val="18"/>
                <w:szCs w:val="18"/>
              </w:rPr>
              <w:t xml:space="preserve">REALIZAR LA RESERVA DE UN SERVICIO DE SALUD POR PARTE DE UN AFILIADO </w:t>
            </w:r>
            <w:r>
              <w:t xml:space="preserve"> </w:t>
            </w:r>
          </w:p>
        </w:tc>
      </w:tr>
      <w:tr w:rsidR="00E33B51" w:rsidRPr="00966F70" w14:paraId="015857E9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571AE119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3D3A5193" w14:textId="3674E9E3" w:rsidR="00E33B51" w:rsidRPr="004A5168" w:rsidRDefault="004A5168" w:rsidP="004A5168">
            <w:pPr>
              <w:tabs>
                <w:tab w:val="left" w:pos="2227"/>
              </w:tabs>
              <w:rPr>
                <w:sz w:val="18"/>
                <w:szCs w:val="18"/>
              </w:rPr>
            </w:pPr>
            <w:r w:rsidRPr="004A5168">
              <w:rPr>
                <w:sz w:val="18"/>
                <w:szCs w:val="18"/>
              </w:rPr>
              <w:t>Reserva la prestación de un servicio de salud por parte de un afiliado, siempre y cuando haya disponibilidad</w:t>
            </w:r>
            <w:r w:rsidR="005B07F5">
              <w:rPr>
                <w:sz w:val="18"/>
                <w:szCs w:val="18"/>
              </w:rPr>
              <w:t>; si el servicio requiere de una orden el cliente debe tenerla</w:t>
            </w:r>
            <w:r w:rsidRPr="004A5168">
              <w:rPr>
                <w:sz w:val="18"/>
                <w:szCs w:val="18"/>
              </w:rPr>
              <w:t>. Se debe presentar al usuario la disponibilidad de servicio y horario y el afiliado escoge la que más le convenga</w:t>
            </w:r>
            <w:r w:rsidR="005B07F5">
              <w:rPr>
                <w:sz w:val="18"/>
                <w:szCs w:val="18"/>
              </w:rPr>
              <w:t>.</w:t>
            </w:r>
          </w:p>
        </w:tc>
      </w:tr>
      <w:tr w:rsidR="00E33B51" w:rsidRPr="00966F70" w14:paraId="3DAB1D73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35314183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33B51" w:rsidRPr="00966F70" w14:paraId="506CE41A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9B7C74D" w14:textId="77777777" w:rsidR="00E33B51" w:rsidRDefault="005B07F5" w:rsidP="005B07F5">
            <w:pPr>
              <w:pStyle w:val="TituloPrincipla"/>
              <w:numPr>
                <w:ilvl w:val="0"/>
                <w:numId w:val="6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</w:t>
            </w:r>
          </w:p>
          <w:p w14:paraId="6895A878" w14:textId="746C65BF" w:rsidR="005B07F5" w:rsidRPr="00966F70" w:rsidRDefault="001036CC" w:rsidP="005B07F5">
            <w:pPr>
              <w:pStyle w:val="TituloPrincipla"/>
              <w:numPr>
                <w:ilvl w:val="0"/>
                <w:numId w:val="6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Lugar</w:t>
            </w:r>
          </w:p>
        </w:tc>
      </w:tr>
      <w:tr w:rsidR="00E33B51" w:rsidRPr="00966F70" w14:paraId="12152C4C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7C77917C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33B51" w:rsidRPr="00CB6304" w14:paraId="319D5EE7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15128F7" w14:textId="5FBE6AB0" w:rsidR="00E33B51" w:rsidRPr="00966F70" w:rsidRDefault="001036CC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Al cliente le es asignada una cita en la fecha que ingresó</w:t>
            </w:r>
          </w:p>
        </w:tc>
      </w:tr>
      <w:tr w:rsidR="00E33B51" w:rsidRPr="00966F70" w14:paraId="49D9463D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7D4E8F38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lastRenderedPageBreak/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2776C4" w:rsidRPr="00966F70" w14:paraId="3F80F559" w14:textId="77777777" w:rsidTr="002776C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B2903BC" w14:textId="3B032722" w:rsidR="002776C4" w:rsidRPr="00273819" w:rsidRDefault="001036CC" w:rsidP="00146B36">
            <w:pPr>
              <w:pStyle w:val="TituloPrincipla"/>
              <w:spacing w:after="100"/>
              <w:jc w:val="left"/>
              <w:rPr>
                <w:b w:val="0"/>
                <w:sz w:val="20"/>
                <w:szCs w:val="22"/>
              </w:rPr>
            </w:pPr>
            <w:r w:rsidRPr="00273819">
              <w:rPr>
                <w:b w:val="0"/>
                <w:sz w:val="20"/>
                <w:szCs w:val="22"/>
              </w:rPr>
              <w:t>Persistencia, transaccionalidad</w:t>
            </w:r>
            <w:r w:rsidR="00CE0998">
              <w:rPr>
                <w:b w:val="0"/>
                <w:sz w:val="20"/>
                <w:szCs w:val="22"/>
              </w:rPr>
              <w:t>, privacidad</w:t>
            </w:r>
          </w:p>
        </w:tc>
      </w:tr>
      <w:tr w:rsidR="002776C4" w:rsidRPr="00966F70" w14:paraId="569F3853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56214D4C" w14:textId="1BF4D1AE" w:rsidR="002776C4" w:rsidRPr="000B52EB" w:rsidRDefault="002776C4" w:rsidP="002776C4">
            <w:pPr>
              <w:pStyle w:val="TituloPrincipla"/>
              <w:tabs>
                <w:tab w:val="left" w:pos="988"/>
              </w:tabs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E33B51" w:rsidRPr="00CB6304" w14:paraId="5307190D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686568" w14:textId="0E9BAC89" w:rsidR="00E33B51" w:rsidRPr="00966F70" w:rsidRDefault="001036CC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Afiliado</w:t>
            </w:r>
          </w:p>
        </w:tc>
      </w:tr>
    </w:tbl>
    <w:p w14:paraId="5258F27F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00C1F4AF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2B19FAB8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1EB42A28" w14:textId="6D966317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RF9 -</w:t>
            </w:r>
            <w:r w:rsidR="004A5168">
              <w:t xml:space="preserve"> </w:t>
            </w:r>
            <w:r w:rsidR="004A5168" w:rsidRPr="004A5168">
              <w:rPr>
                <w:b w:val="0"/>
                <w:sz w:val="18"/>
                <w:szCs w:val="18"/>
              </w:rPr>
              <w:t xml:space="preserve">REGISTRAR LA PRESTACIÓN DE UN SERVICIO DE SALUD A UN AFILIADO POR PARTE DE UNA IPS </w:t>
            </w:r>
            <w:r>
              <w:t xml:space="preserve"> </w:t>
            </w:r>
          </w:p>
        </w:tc>
      </w:tr>
      <w:tr w:rsidR="00E33B51" w:rsidRPr="00966F70" w14:paraId="33ED6CF7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2BD4A13C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173A5577" w14:textId="4B8ED979" w:rsidR="00E33B51" w:rsidRPr="004A5168" w:rsidRDefault="004A5168" w:rsidP="00146B36">
            <w:pPr>
              <w:rPr>
                <w:sz w:val="18"/>
                <w:szCs w:val="18"/>
              </w:rPr>
            </w:pPr>
            <w:r w:rsidRPr="004A5168">
              <w:rPr>
                <w:sz w:val="18"/>
                <w:szCs w:val="18"/>
              </w:rPr>
              <w:t>Registra la prestación del servicio de salud al afiliado</w:t>
            </w:r>
            <w:r w:rsidR="001036CC">
              <w:rPr>
                <w:sz w:val="18"/>
                <w:szCs w:val="18"/>
              </w:rPr>
              <w:t xml:space="preserve">. El recepcionista registra </w:t>
            </w:r>
            <w:r w:rsidRPr="004A5168">
              <w:rPr>
                <w:sz w:val="18"/>
                <w:szCs w:val="18"/>
              </w:rPr>
              <w:t>cuando el afiliado</w:t>
            </w:r>
            <w:r w:rsidR="001036CC">
              <w:rPr>
                <w:sz w:val="18"/>
                <w:szCs w:val="18"/>
              </w:rPr>
              <w:t xml:space="preserve"> llegue</w:t>
            </w:r>
            <w:r w:rsidRPr="004A5168">
              <w:rPr>
                <w:sz w:val="18"/>
                <w:szCs w:val="18"/>
              </w:rPr>
              <w:t xml:space="preserve"> la cita respectiva</w:t>
            </w:r>
            <w:r>
              <w:rPr>
                <w:sz w:val="18"/>
                <w:szCs w:val="18"/>
              </w:rPr>
              <w:t>.</w:t>
            </w:r>
          </w:p>
        </w:tc>
      </w:tr>
      <w:tr w:rsidR="00E33B51" w:rsidRPr="00966F70" w14:paraId="06492B3C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367A20CD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33B51" w:rsidRPr="00966F70" w14:paraId="342576F4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AA1359" w14:textId="77777777" w:rsidR="00E33B51" w:rsidRDefault="001036CC" w:rsidP="001036CC">
            <w:pPr>
              <w:pStyle w:val="TituloPrincipla"/>
              <w:numPr>
                <w:ilvl w:val="0"/>
                <w:numId w:val="7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Paciente </w:t>
            </w:r>
          </w:p>
          <w:p w14:paraId="77656FC7" w14:textId="77777777" w:rsidR="001036CC" w:rsidRDefault="001036CC" w:rsidP="001036CC">
            <w:pPr>
              <w:pStyle w:val="TituloPrincipla"/>
              <w:numPr>
                <w:ilvl w:val="0"/>
                <w:numId w:val="7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</w:t>
            </w:r>
          </w:p>
          <w:p w14:paraId="400C54FE" w14:textId="36A9AF5E" w:rsidR="001036CC" w:rsidRPr="00966F70" w:rsidRDefault="001036CC" w:rsidP="001036CC">
            <w:pPr>
              <w:pStyle w:val="TituloPrincipla"/>
              <w:numPr>
                <w:ilvl w:val="0"/>
                <w:numId w:val="7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Hora </w:t>
            </w:r>
          </w:p>
        </w:tc>
      </w:tr>
      <w:tr w:rsidR="00E33B51" w:rsidRPr="00966F70" w14:paraId="769B39BD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1C5150F3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33B51" w:rsidRPr="00CB6304" w14:paraId="5A742510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030218" w14:textId="74315D70" w:rsidR="00E33B51" w:rsidRPr="00966F70" w:rsidRDefault="001036CC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que el paciente asistió a la cita</w:t>
            </w:r>
          </w:p>
        </w:tc>
      </w:tr>
      <w:tr w:rsidR="00E33B51" w:rsidRPr="00966F70" w14:paraId="1620BF16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34BEC88E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2776C4" w:rsidRPr="00966F70" w14:paraId="023FBEA7" w14:textId="77777777" w:rsidTr="002776C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DF6DB15" w14:textId="013BCBC8" w:rsidR="002776C4" w:rsidRPr="00CE0998" w:rsidRDefault="001036CC" w:rsidP="00CE0998">
            <w:pPr>
              <w:pStyle w:val="TituloPrincipla"/>
              <w:tabs>
                <w:tab w:val="left" w:pos="2263"/>
              </w:tabs>
              <w:spacing w:after="100"/>
              <w:jc w:val="left"/>
              <w:rPr>
                <w:b w:val="0"/>
                <w:sz w:val="20"/>
                <w:szCs w:val="22"/>
              </w:rPr>
            </w:pPr>
            <w:r w:rsidRPr="00CE0998">
              <w:rPr>
                <w:b w:val="0"/>
                <w:sz w:val="20"/>
                <w:szCs w:val="22"/>
              </w:rPr>
              <w:t>Persistencia</w:t>
            </w:r>
            <w:r w:rsidR="00CE0998">
              <w:rPr>
                <w:b w:val="0"/>
                <w:sz w:val="20"/>
                <w:szCs w:val="22"/>
              </w:rPr>
              <w:t xml:space="preserve">, privacidad </w:t>
            </w:r>
          </w:p>
        </w:tc>
      </w:tr>
      <w:tr w:rsidR="002776C4" w:rsidRPr="00966F70" w14:paraId="4304C99D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34C6A06A" w14:textId="3CE0E055" w:rsidR="002776C4" w:rsidRPr="000B52EB" w:rsidRDefault="002776C4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E33B51" w:rsidRPr="00CB6304" w14:paraId="61A6178B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14F7E1F" w14:textId="0E2CA0F2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1036CC">
              <w:rPr>
                <w:b w:val="0"/>
                <w:sz w:val="18"/>
                <w:szCs w:val="18"/>
              </w:rPr>
              <w:t>Recepcionista</w:t>
            </w:r>
          </w:p>
        </w:tc>
      </w:tr>
    </w:tbl>
    <w:p w14:paraId="3336D1A0" w14:textId="77777777" w:rsidR="00FA7661" w:rsidRPr="00B523AA" w:rsidRDefault="00FA7661" w:rsidP="00FA766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A7661" w:rsidRPr="00CB6304" w14:paraId="43CF9615" w14:textId="77777777" w:rsidTr="000B315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5914B054" w14:textId="77777777" w:rsidR="00FA7661" w:rsidRPr="00966F70" w:rsidRDefault="00FA7661" w:rsidP="000B31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09BD721E" w14:textId="664F24C5" w:rsidR="00FA7661" w:rsidRPr="00966F70" w:rsidRDefault="00FA7661" w:rsidP="000B31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10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– REGISTRAR UNA RECETA DE MEDICAMENTOS A UN AFILIADO</w:t>
            </w:r>
            <w:r>
              <w:t xml:space="preserve"> </w:t>
            </w:r>
          </w:p>
        </w:tc>
      </w:tr>
      <w:tr w:rsidR="00FA7661" w:rsidRPr="00966F70" w14:paraId="297BF872" w14:textId="77777777" w:rsidTr="000B315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0DBD6B6A" w14:textId="77777777" w:rsidR="00FA7661" w:rsidRPr="00966F70" w:rsidRDefault="00FA7661" w:rsidP="000B31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36CE756F" w14:textId="74487E7E" w:rsidR="00FA7661" w:rsidRPr="00FA7661" w:rsidRDefault="00FA7661" w:rsidP="000B31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medico que atiende al paciente receta una serie de medicamentos que deben ser guardados con las demás recetas médicas del paciente</w:t>
            </w:r>
          </w:p>
        </w:tc>
      </w:tr>
      <w:tr w:rsidR="00FA7661" w:rsidRPr="00966F70" w14:paraId="031845BE" w14:textId="77777777" w:rsidTr="000B315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13F6EE15" w14:textId="77777777" w:rsidR="00FA7661" w:rsidRPr="00E334B0" w:rsidRDefault="00FA7661" w:rsidP="000B3155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FA7661" w:rsidRPr="00966F70" w14:paraId="6A14E3BE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55B9BC" w14:textId="77777777" w:rsidR="00FA7661" w:rsidRDefault="006411CE" w:rsidP="006411CE">
            <w:pPr>
              <w:pStyle w:val="TituloPrincipla"/>
              <w:numPr>
                <w:ilvl w:val="0"/>
                <w:numId w:val="1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Afiliado</w:t>
            </w:r>
          </w:p>
          <w:p w14:paraId="5AF20A0F" w14:textId="77777777" w:rsidR="006411CE" w:rsidRDefault="006411CE" w:rsidP="006411CE">
            <w:pPr>
              <w:pStyle w:val="TituloPrincipla"/>
              <w:numPr>
                <w:ilvl w:val="0"/>
                <w:numId w:val="1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Medicamento 1</w:t>
            </w:r>
          </w:p>
          <w:p w14:paraId="2D97DFDE" w14:textId="77777777" w:rsidR="006411CE" w:rsidRDefault="006411CE" w:rsidP="006411CE">
            <w:pPr>
              <w:pStyle w:val="TituloPrincipla"/>
              <w:numPr>
                <w:ilvl w:val="0"/>
                <w:numId w:val="1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(…)</w:t>
            </w:r>
          </w:p>
          <w:p w14:paraId="553840A5" w14:textId="6DE8DC7D" w:rsidR="006411CE" w:rsidRPr="00966F70" w:rsidRDefault="006411CE" w:rsidP="006411CE">
            <w:pPr>
              <w:pStyle w:val="TituloPrincipla"/>
              <w:numPr>
                <w:ilvl w:val="0"/>
                <w:numId w:val="1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Medicamento n</w:t>
            </w:r>
          </w:p>
        </w:tc>
      </w:tr>
      <w:tr w:rsidR="00FA7661" w:rsidRPr="00966F70" w14:paraId="2ECA0FEA" w14:textId="77777777" w:rsidTr="000B315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3E71CCC9" w14:textId="77777777" w:rsidR="00FA7661" w:rsidRPr="00E334B0" w:rsidRDefault="00FA7661" w:rsidP="000B3155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FA7661" w:rsidRPr="00CB6304" w14:paraId="31E20CD3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D15622" w14:textId="2A096DC6" w:rsidR="00FA7661" w:rsidRPr="00966F70" w:rsidRDefault="006411CE" w:rsidP="000B31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Al afiliado le es asignada una receta con todos los medicamentos que indicó el medico</w:t>
            </w:r>
          </w:p>
        </w:tc>
      </w:tr>
      <w:tr w:rsidR="00FA7661" w:rsidRPr="00966F70" w14:paraId="15BC53F5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4812D684" w14:textId="77777777" w:rsidR="00FA7661" w:rsidRPr="00966F70" w:rsidRDefault="00FA7661" w:rsidP="000B31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FA7661" w:rsidRPr="00966F70" w14:paraId="59744789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4ED94D9" w14:textId="298FCE7B" w:rsidR="00FA7661" w:rsidRPr="006411CE" w:rsidRDefault="006411CE" w:rsidP="000B3155">
            <w:pPr>
              <w:pStyle w:val="TituloPrincipla"/>
              <w:spacing w:after="100"/>
              <w:jc w:val="left"/>
              <w:rPr>
                <w:b w:val="0"/>
                <w:color w:val="FF0000"/>
                <w:sz w:val="18"/>
                <w:szCs w:val="22"/>
              </w:rPr>
            </w:pPr>
            <w:r>
              <w:rPr>
                <w:b w:val="0"/>
                <w:color w:val="FF0000"/>
                <w:sz w:val="18"/>
                <w:szCs w:val="22"/>
              </w:rPr>
              <w:t xml:space="preserve">Persistencia, </w:t>
            </w:r>
            <w:r w:rsidR="000F4E8C">
              <w:rPr>
                <w:b w:val="0"/>
                <w:color w:val="FF0000"/>
                <w:sz w:val="18"/>
                <w:szCs w:val="22"/>
              </w:rPr>
              <w:t>privacidad</w:t>
            </w:r>
          </w:p>
        </w:tc>
      </w:tr>
      <w:tr w:rsidR="00FA7661" w:rsidRPr="00966F70" w14:paraId="794723FF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5CE9329A" w14:textId="77777777" w:rsidR="00FA7661" w:rsidRPr="000B52EB" w:rsidRDefault="00FA7661" w:rsidP="000B3155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FA7661" w:rsidRPr="00CB6304" w14:paraId="6E020AF1" w14:textId="77777777" w:rsidTr="000F4E8C">
        <w:trPr>
          <w:jc w:val="center"/>
        </w:trPr>
        <w:tc>
          <w:tcPr>
            <w:tcW w:w="10301" w:type="dxa"/>
            <w:gridSpan w:val="2"/>
            <w:shd w:val="clear" w:color="auto" w:fill="auto"/>
          </w:tcPr>
          <w:p w14:paraId="393CD69D" w14:textId="66EAD0F6" w:rsidR="00FA7661" w:rsidRPr="00966F70" w:rsidRDefault="000F4E8C" w:rsidP="000B31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Médico</w:t>
            </w:r>
          </w:p>
        </w:tc>
      </w:tr>
      <w:tr w:rsidR="000F4E8C" w:rsidRPr="00CB6304" w14:paraId="1A0FBBAF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29F7AF" w14:textId="77777777" w:rsidR="000F4E8C" w:rsidRDefault="000F4E8C" w:rsidP="000B31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769AFA83" w14:textId="77777777" w:rsidR="00FA7661" w:rsidRPr="00B523AA" w:rsidRDefault="00FA7661" w:rsidP="00FA766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A7661" w:rsidRPr="00CB6304" w14:paraId="5A31AA8F" w14:textId="77777777" w:rsidTr="000B315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32896050" w14:textId="77777777" w:rsidR="00FA7661" w:rsidRPr="00966F70" w:rsidRDefault="00FA7661" w:rsidP="000B31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5B40A61E" w14:textId="0A3C9BA6" w:rsidR="00FA7661" w:rsidRPr="00966F70" w:rsidRDefault="00FA7661" w:rsidP="000B31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6411CE">
              <w:rPr>
                <w:b w:val="0"/>
                <w:sz w:val="18"/>
                <w:szCs w:val="18"/>
              </w:rPr>
              <w:t>11 – EMITIR UN DIAGNOSTICO</w:t>
            </w:r>
            <w:r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FA7661" w:rsidRPr="00966F70" w14:paraId="55641FA2" w14:textId="77777777" w:rsidTr="000B315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3E690BBD" w14:textId="77777777" w:rsidR="00FA7661" w:rsidRPr="00966F70" w:rsidRDefault="00FA7661" w:rsidP="000B31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lastRenderedPageBreak/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5EF418B1" w14:textId="008F9A86" w:rsidR="00FA7661" w:rsidRPr="000F4E8C" w:rsidRDefault="000F4E8C" w:rsidP="000B31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base a los resultados de los exámenes, el médico evalúa la condición del paciente y diagnostica su estado de salud, generando un reporte que le es asignado al usuario</w:t>
            </w:r>
          </w:p>
        </w:tc>
      </w:tr>
      <w:tr w:rsidR="00FA7661" w:rsidRPr="00966F70" w14:paraId="119B7235" w14:textId="77777777" w:rsidTr="000B315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7D1E61D0" w14:textId="77777777" w:rsidR="00FA7661" w:rsidRPr="00E334B0" w:rsidRDefault="00FA7661" w:rsidP="000B3155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FA7661" w:rsidRPr="00966F70" w14:paraId="2A1980DC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37928A8" w14:textId="59476AAC" w:rsidR="00FA7661" w:rsidRPr="00966F70" w:rsidRDefault="000F4E8C" w:rsidP="000F4E8C">
            <w:pPr>
              <w:pStyle w:val="TituloPrincipla"/>
              <w:numPr>
                <w:ilvl w:val="0"/>
                <w:numId w:val="12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Estado del paciente</w:t>
            </w:r>
          </w:p>
        </w:tc>
      </w:tr>
      <w:tr w:rsidR="00FA7661" w:rsidRPr="00966F70" w14:paraId="28520369" w14:textId="77777777" w:rsidTr="000B315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2F714ADE" w14:textId="77777777" w:rsidR="00FA7661" w:rsidRPr="00E334B0" w:rsidRDefault="00FA7661" w:rsidP="000B3155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FA7661" w:rsidRPr="00CB6304" w14:paraId="239059C2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D59A809" w14:textId="1CADD064" w:rsidR="00FA7661" w:rsidRPr="00966F70" w:rsidRDefault="000F4E8C" w:rsidP="000B31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Al afiliado le es actualizado su estado de salud</w:t>
            </w:r>
          </w:p>
        </w:tc>
      </w:tr>
      <w:tr w:rsidR="00FA7661" w:rsidRPr="00966F70" w14:paraId="1219CF24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73D01DF2" w14:textId="77777777" w:rsidR="00FA7661" w:rsidRPr="00966F70" w:rsidRDefault="00FA7661" w:rsidP="000B31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FA7661" w:rsidRPr="00966F70" w14:paraId="595AAA37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32C663B" w14:textId="2C80C7F1" w:rsidR="00FA7661" w:rsidRPr="000F4E8C" w:rsidRDefault="000F4E8C" w:rsidP="000B3155">
            <w:pPr>
              <w:pStyle w:val="TituloPrincipla"/>
              <w:spacing w:after="100"/>
              <w:jc w:val="left"/>
              <w:rPr>
                <w:b w:val="0"/>
                <w:color w:val="FF0000"/>
                <w:sz w:val="18"/>
                <w:szCs w:val="22"/>
              </w:rPr>
            </w:pPr>
            <w:r>
              <w:rPr>
                <w:b w:val="0"/>
                <w:color w:val="FF0000"/>
                <w:sz w:val="18"/>
                <w:szCs w:val="22"/>
              </w:rPr>
              <w:t>Persistencia, privacidad</w:t>
            </w:r>
          </w:p>
        </w:tc>
      </w:tr>
      <w:tr w:rsidR="00FA7661" w:rsidRPr="00966F70" w14:paraId="053B4491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0640F673" w14:textId="77777777" w:rsidR="00FA7661" w:rsidRPr="000B52EB" w:rsidRDefault="00FA7661" w:rsidP="000B3155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FA7661" w:rsidRPr="00CB6304" w14:paraId="2A043698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DC21749" w14:textId="77777777" w:rsidR="00FA7661" w:rsidRPr="00966F70" w:rsidRDefault="00FA7661" w:rsidP="000B31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</w:p>
        </w:tc>
      </w:tr>
    </w:tbl>
    <w:p w14:paraId="7EAF2E58" w14:textId="77777777" w:rsidR="00FA7661" w:rsidRPr="00B523AA" w:rsidRDefault="00FA7661" w:rsidP="00FA766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A7661" w:rsidRPr="00CB6304" w14:paraId="06C3318D" w14:textId="77777777" w:rsidTr="000B315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2191F0F7" w14:textId="77777777" w:rsidR="00FA7661" w:rsidRPr="00966F70" w:rsidRDefault="00FA7661" w:rsidP="000B31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76D5E51B" w14:textId="4CDB9903" w:rsidR="00FA7661" w:rsidRPr="00966F70" w:rsidRDefault="00FA7661" w:rsidP="000B31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6411CE">
              <w:rPr>
                <w:b w:val="0"/>
                <w:sz w:val="18"/>
                <w:szCs w:val="18"/>
              </w:rPr>
              <w:t>– MODIFICAR UNA RECETA</w:t>
            </w:r>
          </w:p>
        </w:tc>
      </w:tr>
      <w:tr w:rsidR="00FA7661" w:rsidRPr="00966F70" w14:paraId="5111A96B" w14:textId="77777777" w:rsidTr="000B315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0950A1B4" w14:textId="77777777" w:rsidR="00FA7661" w:rsidRPr="00966F70" w:rsidRDefault="00FA7661" w:rsidP="000B315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755821B2" w14:textId="1CC11772" w:rsidR="00FA7661" w:rsidRPr="000F4E8C" w:rsidRDefault="000F4E8C" w:rsidP="000B31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base al progreso del paciente el médico puede cambiar los medicamentos de la receta que el paciente está consumiendo actualmente</w:t>
            </w:r>
          </w:p>
        </w:tc>
      </w:tr>
      <w:tr w:rsidR="00FA7661" w:rsidRPr="00966F70" w14:paraId="041A36B6" w14:textId="77777777" w:rsidTr="000B315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2D9D3C2C" w14:textId="77777777" w:rsidR="00FA7661" w:rsidRPr="00E334B0" w:rsidRDefault="00FA7661" w:rsidP="000B3155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FA7661" w:rsidRPr="00966F70" w14:paraId="415F92EE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9A8906" w14:textId="77777777" w:rsidR="00FA7661" w:rsidRDefault="000F4E8C" w:rsidP="000F4E8C">
            <w:pPr>
              <w:pStyle w:val="TituloPrincipla"/>
              <w:numPr>
                <w:ilvl w:val="0"/>
                <w:numId w:val="12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Medicamentos a agregar</w:t>
            </w:r>
          </w:p>
          <w:p w14:paraId="7CB1859B" w14:textId="753105FC" w:rsidR="000F4E8C" w:rsidRPr="00966F70" w:rsidRDefault="000F4E8C" w:rsidP="000F4E8C">
            <w:pPr>
              <w:pStyle w:val="TituloPrincipla"/>
              <w:numPr>
                <w:ilvl w:val="0"/>
                <w:numId w:val="12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Medicamentos a borrar</w:t>
            </w:r>
          </w:p>
        </w:tc>
      </w:tr>
      <w:tr w:rsidR="00FA7661" w:rsidRPr="00966F70" w14:paraId="7ED680A5" w14:textId="77777777" w:rsidTr="000B315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0A94859D" w14:textId="77777777" w:rsidR="00FA7661" w:rsidRPr="00E334B0" w:rsidRDefault="00FA7661" w:rsidP="000B3155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FA7661" w:rsidRPr="00CB6304" w14:paraId="0122D3AA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6122505" w14:textId="7759886F" w:rsidR="00FA7661" w:rsidRPr="00966F70" w:rsidRDefault="000F4E8C" w:rsidP="000B31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Es creada una copia de la receta que se modificó, a dicha copia le es agregada la fecha en que se crea y pasa a ser la receta actual del paciente</w:t>
            </w:r>
          </w:p>
        </w:tc>
      </w:tr>
      <w:tr w:rsidR="00FA7661" w:rsidRPr="00966F70" w14:paraId="26AA5709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301EBFA1" w14:textId="77777777" w:rsidR="00FA7661" w:rsidRPr="00966F70" w:rsidRDefault="00FA7661" w:rsidP="000B31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FA7661" w:rsidRPr="00966F70" w14:paraId="10C9552A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FD9C78D" w14:textId="525B7800" w:rsidR="00FA7661" w:rsidRPr="000F4E8C" w:rsidRDefault="000F4E8C" w:rsidP="000B3155">
            <w:pPr>
              <w:pStyle w:val="TituloPrincipla"/>
              <w:spacing w:after="100"/>
              <w:jc w:val="left"/>
              <w:rPr>
                <w:b w:val="0"/>
                <w:color w:val="FF0000"/>
                <w:sz w:val="18"/>
                <w:szCs w:val="22"/>
              </w:rPr>
            </w:pPr>
            <w:r>
              <w:rPr>
                <w:b w:val="0"/>
                <w:color w:val="FF0000"/>
                <w:sz w:val="18"/>
                <w:szCs w:val="22"/>
              </w:rPr>
              <w:t>Persistencia, concurrencia privacidad</w:t>
            </w:r>
          </w:p>
        </w:tc>
      </w:tr>
      <w:tr w:rsidR="00FA7661" w:rsidRPr="00966F70" w14:paraId="7EF70835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16D4DB8A" w14:textId="77777777" w:rsidR="00FA7661" w:rsidRPr="000B52EB" w:rsidRDefault="00FA7661" w:rsidP="000B3155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FA7661" w:rsidRPr="00CB6304" w14:paraId="1662EEFF" w14:textId="77777777" w:rsidTr="000B315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602D99B" w14:textId="226F1F43" w:rsidR="00FA7661" w:rsidRPr="00966F70" w:rsidRDefault="00FA7661" w:rsidP="000B315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0F4E8C">
              <w:rPr>
                <w:b w:val="0"/>
                <w:sz w:val="18"/>
                <w:szCs w:val="18"/>
              </w:rPr>
              <w:t>Médico</w:t>
            </w:r>
          </w:p>
        </w:tc>
      </w:tr>
    </w:tbl>
    <w:p w14:paraId="3C018B74" w14:textId="7A5EB60C" w:rsidR="00E33B51" w:rsidRDefault="00E33B51" w:rsidP="00E33B51">
      <w:pPr>
        <w:pStyle w:val="TituloPrincipla"/>
        <w:jc w:val="left"/>
      </w:pPr>
    </w:p>
    <w:p w14:paraId="74340A12" w14:textId="77777777" w:rsidR="00E33B51" w:rsidRPr="00B9264D" w:rsidRDefault="00E33B51" w:rsidP="00E33B51">
      <w:pPr>
        <w:pStyle w:val="Heading1"/>
        <w:shd w:val="clear" w:color="auto" w:fill="BDD6EE" w:themeFill="accent1" w:themeFillTint="66"/>
        <w:rPr>
          <w:color w:val="FFFFFF" w:themeColor="background1"/>
        </w:rPr>
      </w:pPr>
      <w:r w:rsidRPr="00B9264D">
        <w:rPr>
          <w:color w:val="FFFFFF" w:themeColor="background1"/>
        </w:rPr>
        <w:t>Requerimientos</w:t>
      </w:r>
      <w:r>
        <w:rPr>
          <w:color w:val="FFFFFF" w:themeColor="background1"/>
        </w:rPr>
        <w:t xml:space="preserve"> Funcionales De Consulta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23A7184F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2E546486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76A1437D" w14:textId="60C85F3D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RFC 1 -</w:t>
            </w:r>
            <w:r>
              <w:t xml:space="preserve"> </w:t>
            </w:r>
            <w:r w:rsidR="004A5168" w:rsidRPr="004A5168">
              <w:rPr>
                <w:b w:val="0"/>
                <w:sz w:val="18"/>
                <w:szCs w:val="18"/>
              </w:rPr>
              <w:t xml:space="preserve">MOSTRAR LA CANTIDAD DE SERVICIOS POR IPS </w:t>
            </w:r>
          </w:p>
        </w:tc>
      </w:tr>
      <w:tr w:rsidR="00E33B51" w:rsidRPr="00966F70" w14:paraId="2B5079F8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5C5C58F4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5DCD62B4" w14:textId="033A1495" w:rsidR="00E33B51" w:rsidRPr="004A5168" w:rsidRDefault="004A5168" w:rsidP="004A5168">
            <w:pPr>
              <w:tabs>
                <w:tab w:val="left" w:pos="4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</w:t>
            </w:r>
            <w:r w:rsidRPr="004A5168">
              <w:rPr>
                <w:sz w:val="18"/>
                <w:szCs w:val="18"/>
              </w:rPr>
              <w:t xml:space="preserve"> la cantidad de servicios prestados por cada </w:t>
            </w:r>
            <w:r w:rsidR="00E21B25">
              <w:rPr>
                <w:sz w:val="18"/>
                <w:szCs w:val="18"/>
              </w:rPr>
              <w:t>IPS</w:t>
            </w:r>
            <w:r w:rsidRPr="004A5168">
              <w:rPr>
                <w:sz w:val="18"/>
                <w:szCs w:val="18"/>
              </w:rPr>
              <w:t xml:space="preserve"> durante un periodo de tiempo y en el año corrido</w:t>
            </w:r>
          </w:p>
        </w:tc>
      </w:tr>
      <w:tr w:rsidR="00E33B51" w:rsidRPr="00966F70" w14:paraId="1966309D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4963EC1F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33B51" w:rsidRPr="00966F70" w14:paraId="0C9F3D99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D5BEE2C" w14:textId="77777777" w:rsidR="00E33B51" w:rsidRDefault="00E21B25" w:rsidP="00E21B25">
            <w:pPr>
              <w:pStyle w:val="TituloPrincipla"/>
              <w:numPr>
                <w:ilvl w:val="0"/>
                <w:numId w:val="8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 de la IPS</w:t>
            </w:r>
          </w:p>
          <w:p w14:paraId="7375ADC8" w14:textId="77777777" w:rsidR="00E21B25" w:rsidRDefault="00E21B25" w:rsidP="00E21B25">
            <w:pPr>
              <w:pStyle w:val="TituloPrincipla"/>
              <w:numPr>
                <w:ilvl w:val="0"/>
                <w:numId w:val="8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inicio</w:t>
            </w:r>
          </w:p>
          <w:p w14:paraId="0063B83A" w14:textId="255AB472" w:rsidR="00E21B25" w:rsidRPr="00966F70" w:rsidRDefault="00E21B25" w:rsidP="00E21B25">
            <w:pPr>
              <w:pStyle w:val="TituloPrincipla"/>
              <w:numPr>
                <w:ilvl w:val="0"/>
                <w:numId w:val="8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fin</w:t>
            </w:r>
          </w:p>
        </w:tc>
      </w:tr>
      <w:tr w:rsidR="00E33B51" w:rsidRPr="00966F70" w14:paraId="3EDC4BA4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540AD6B9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33B51" w:rsidRPr="00CB6304" w14:paraId="7B0261FA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4EB855" w14:textId="63B4BC86" w:rsidR="00E33B51" w:rsidRPr="00966F70" w:rsidRDefault="00E21B25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el número de servicios que prestó la IPS entre las fechas ingresadas por parámetro</w:t>
            </w:r>
          </w:p>
        </w:tc>
      </w:tr>
      <w:tr w:rsidR="00E33B51" w:rsidRPr="00966F70" w14:paraId="2F0101EE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2575B081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2776C4" w:rsidRPr="00966F70" w14:paraId="70E03FD4" w14:textId="77777777" w:rsidTr="002776C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D2BB589" w14:textId="6329F8F1" w:rsidR="002776C4" w:rsidRPr="006A3FF0" w:rsidRDefault="00CE0998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22"/>
              </w:rPr>
            </w:pPr>
            <w:r>
              <w:rPr>
                <w:b w:val="0"/>
                <w:sz w:val="18"/>
                <w:szCs w:val="22"/>
              </w:rPr>
              <w:t>Privacidad, concurrencia</w:t>
            </w:r>
          </w:p>
        </w:tc>
      </w:tr>
      <w:tr w:rsidR="002776C4" w:rsidRPr="00966F70" w14:paraId="3DC82C98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1C77DF8F" w14:textId="2EC94F79" w:rsidR="002776C4" w:rsidRPr="000B52EB" w:rsidRDefault="002776C4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lastRenderedPageBreak/>
              <w:t>Usuario que la ejecuta</w:t>
            </w:r>
          </w:p>
        </w:tc>
      </w:tr>
      <w:tr w:rsidR="00E33B51" w:rsidRPr="00CB6304" w14:paraId="140DB631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B3E2B9" w14:textId="0DA1D1A8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E21B25">
              <w:rPr>
                <w:b w:val="0"/>
                <w:sz w:val="18"/>
                <w:szCs w:val="18"/>
              </w:rPr>
              <w:t>Gerente</w:t>
            </w:r>
          </w:p>
        </w:tc>
      </w:tr>
    </w:tbl>
    <w:p w14:paraId="6D132740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7047EC61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2D5BDF6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2CE535A6" w14:textId="705C80EC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RFC2 -</w:t>
            </w:r>
            <w:r w:rsidR="004A5168" w:rsidRPr="004A5168">
              <w:rPr>
                <w:b w:val="0"/>
                <w:sz w:val="18"/>
                <w:szCs w:val="18"/>
              </w:rPr>
              <w:t xml:space="preserve"> MOSTRAR LOS 20 SERVICIOS MÁS SOLICITADOS</w:t>
            </w:r>
            <w:r>
              <w:t xml:space="preserve"> </w:t>
            </w:r>
          </w:p>
        </w:tc>
      </w:tr>
      <w:tr w:rsidR="00E33B51" w:rsidRPr="00966F70" w14:paraId="7592333F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2444598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602E918A" w14:textId="4EB04A2B" w:rsidR="00E33B51" w:rsidRPr="004A5168" w:rsidRDefault="004A5168" w:rsidP="00146B36">
            <w:pPr>
              <w:rPr>
                <w:sz w:val="18"/>
                <w:szCs w:val="18"/>
              </w:rPr>
            </w:pPr>
            <w:r w:rsidRPr="004A5168">
              <w:rPr>
                <w:sz w:val="18"/>
                <w:szCs w:val="18"/>
              </w:rPr>
              <w:t>Los que fueron más solicitados en un período de tiempo dado.</w:t>
            </w:r>
          </w:p>
        </w:tc>
      </w:tr>
      <w:tr w:rsidR="00E33B51" w:rsidRPr="00966F70" w14:paraId="112F75F8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4C4E91B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33B51" w:rsidRPr="00966F70" w14:paraId="3974CD63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17BC30" w14:textId="77777777" w:rsidR="00E21B25" w:rsidRDefault="00E21B25" w:rsidP="00E21B25">
            <w:pPr>
              <w:pStyle w:val="TituloPrincipla"/>
              <w:numPr>
                <w:ilvl w:val="0"/>
                <w:numId w:val="8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inicio</w:t>
            </w:r>
          </w:p>
          <w:p w14:paraId="64CD77AB" w14:textId="1D38BF83" w:rsidR="00E33B51" w:rsidRPr="00E21B25" w:rsidRDefault="00E21B25" w:rsidP="00E21B25">
            <w:pPr>
              <w:pStyle w:val="TituloPrincipla"/>
              <w:numPr>
                <w:ilvl w:val="0"/>
                <w:numId w:val="8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1B25">
              <w:rPr>
                <w:b w:val="0"/>
                <w:sz w:val="18"/>
                <w:szCs w:val="18"/>
              </w:rPr>
              <w:t>Fecha fin</w:t>
            </w:r>
          </w:p>
        </w:tc>
      </w:tr>
      <w:tr w:rsidR="00E33B51" w:rsidRPr="00966F70" w14:paraId="5B451861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50F828E1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21B25" w:rsidRPr="00CB6304" w14:paraId="17FD47D4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C51683" w14:textId="269E6ED8" w:rsidR="00E21B25" w:rsidRPr="00966F70" w:rsidRDefault="00E21B25" w:rsidP="00E21B25">
            <w:pPr>
              <w:pStyle w:val="TituloPrincipla"/>
              <w:tabs>
                <w:tab w:val="left" w:pos="3796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los 20 servicios más solicitados entre las fechas ingresadas por parámetro</w:t>
            </w:r>
          </w:p>
        </w:tc>
      </w:tr>
      <w:tr w:rsidR="00E21B25" w:rsidRPr="00966F70" w14:paraId="637B469F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6AB9583F" w14:textId="77777777" w:rsidR="00E21B25" w:rsidRPr="00966F70" w:rsidRDefault="00E21B25" w:rsidP="00E21B2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6A3FF0" w:rsidRPr="00966F70" w14:paraId="1A7DFCB9" w14:textId="77777777" w:rsidTr="002776C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4187CF0" w14:textId="1B712B45" w:rsidR="006A3FF0" w:rsidRPr="00E21B25" w:rsidRDefault="00CE0998" w:rsidP="006A3FF0">
            <w:pPr>
              <w:pStyle w:val="TituloPrincipla"/>
              <w:spacing w:after="10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18"/>
                <w:szCs w:val="22"/>
              </w:rPr>
              <w:t>Privacidad, concurrencia</w:t>
            </w:r>
          </w:p>
        </w:tc>
      </w:tr>
      <w:tr w:rsidR="006A3FF0" w:rsidRPr="00966F70" w14:paraId="026DF7BB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4D0636B7" w14:textId="4E3F716E" w:rsidR="006A3FF0" w:rsidRPr="000B52EB" w:rsidRDefault="006A3FF0" w:rsidP="006A3FF0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6A3FF0" w:rsidRPr="00CB6304" w14:paraId="42F2C53A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512485" w14:textId="35DEA8EC" w:rsidR="006A3FF0" w:rsidRPr="00966F70" w:rsidRDefault="006A3FF0" w:rsidP="006A3FF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Gerente</w:t>
            </w:r>
          </w:p>
        </w:tc>
      </w:tr>
    </w:tbl>
    <w:p w14:paraId="768523C6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6BEF9462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CBA5DBC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44AAEA69" w14:textId="4DE71716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RFC3 -</w:t>
            </w:r>
            <w:r w:rsidR="004A5168" w:rsidRPr="004A5168">
              <w:rPr>
                <w:b w:val="0"/>
                <w:sz w:val="18"/>
                <w:szCs w:val="18"/>
              </w:rPr>
              <w:t xml:space="preserve"> MOSTRAR EL ÍNDICE DE USO DE CADA UNO DE LOS SERVICIOS PROVISTOS</w:t>
            </w:r>
            <w:r>
              <w:t xml:space="preserve"> </w:t>
            </w:r>
          </w:p>
        </w:tc>
      </w:tr>
      <w:tr w:rsidR="004A5168" w:rsidRPr="00966F70" w14:paraId="1702C989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11C766D" w14:textId="77777777" w:rsidR="004A5168" w:rsidRPr="00966F70" w:rsidRDefault="004A5168" w:rsidP="004A516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1BF81322" w14:textId="448218B0" w:rsidR="004A5168" w:rsidRPr="004A5168" w:rsidRDefault="004A5168" w:rsidP="004A51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</w:t>
            </w:r>
            <w:r w:rsidRPr="004A5168">
              <w:rPr>
                <w:sz w:val="18"/>
                <w:szCs w:val="18"/>
              </w:rPr>
              <w:t xml:space="preserve"> el índice de uso de cada uno de los servicios provistos</w:t>
            </w:r>
            <w:r>
              <w:t>.</w:t>
            </w:r>
          </w:p>
        </w:tc>
      </w:tr>
      <w:tr w:rsidR="004A5168" w:rsidRPr="00966F70" w14:paraId="7A7CCE32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0FA3980" w14:textId="77777777" w:rsidR="004A5168" w:rsidRPr="00E334B0" w:rsidRDefault="004A5168" w:rsidP="004A516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4A5168" w:rsidRPr="00966F70" w14:paraId="7C5A82A7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FF472E" w14:textId="00B15F55" w:rsidR="004A5168" w:rsidRPr="00966F70" w:rsidRDefault="00D243EE" w:rsidP="004A516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una lista de servicios con el nombre y el número de usos de cada servicio</w:t>
            </w:r>
          </w:p>
        </w:tc>
      </w:tr>
      <w:tr w:rsidR="004A5168" w:rsidRPr="00966F70" w14:paraId="105C97CB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75343CB" w14:textId="77777777" w:rsidR="004A5168" w:rsidRPr="00E334B0" w:rsidRDefault="004A5168" w:rsidP="004A516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2776C4" w:rsidRPr="00966F70" w14:paraId="4D9FCF44" w14:textId="77777777" w:rsidTr="002776C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ED45E8" w14:textId="6BA7A653" w:rsidR="002776C4" w:rsidRPr="006A3FF0" w:rsidRDefault="00D243EE" w:rsidP="004A5168">
            <w:pPr>
              <w:pStyle w:val="TituloPrincipla"/>
              <w:spacing w:after="100"/>
              <w:jc w:val="left"/>
              <w:rPr>
                <w:b w:val="0"/>
                <w:sz w:val="18"/>
                <w:szCs w:val="22"/>
              </w:rPr>
            </w:pPr>
            <w:r w:rsidRPr="006A3FF0">
              <w:rPr>
                <w:b w:val="0"/>
                <w:sz w:val="18"/>
                <w:szCs w:val="22"/>
              </w:rPr>
              <w:t>Publica en consola</w:t>
            </w:r>
            <w:r w:rsidR="006A3FF0" w:rsidRPr="006A3FF0">
              <w:rPr>
                <w:b w:val="0"/>
                <w:sz w:val="18"/>
                <w:szCs w:val="22"/>
              </w:rPr>
              <w:t xml:space="preserve"> los datos consultados</w:t>
            </w:r>
          </w:p>
        </w:tc>
      </w:tr>
      <w:tr w:rsidR="002776C4" w:rsidRPr="00966F70" w14:paraId="232D8A82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50673A1F" w14:textId="18CF2707" w:rsidR="002776C4" w:rsidRPr="00E334B0" w:rsidRDefault="002776C4" w:rsidP="004A516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 xml:space="preserve">NF asociados </w:t>
            </w:r>
          </w:p>
        </w:tc>
      </w:tr>
      <w:tr w:rsidR="006A3FF0" w:rsidRPr="00CB6304" w14:paraId="3E75C3A5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380071" w14:textId="13DCECC7" w:rsidR="006A3FF0" w:rsidRPr="00966F70" w:rsidRDefault="00CE0998" w:rsidP="006A3FF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22"/>
              </w:rPr>
              <w:t>Distribución, Privacidad, concurrencia</w:t>
            </w:r>
            <w:r w:rsidR="006A3FF0" w:rsidRPr="006A3FF0">
              <w:rPr>
                <w:b w:val="0"/>
                <w:sz w:val="18"/>
                <w:szCs w:val="22"/>
              </w:rPr>
              <w:t xml:space="preserve"> </w:t>
            </w:r>
          </w:p>
        </w:tc>
      </w:tr>
      <w:tr w:rsidR="006A3FF0" w:rsidRPr="00966F70" w14:paraId="047AA78C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46DF6D8D" w14:textId="00B6F6D2" w:rsidR="006A3FF0" w:rsidRPr="00966F70" w:rsidRDefault="006A3FF0" w:rsidP="006A3FF0">
            <w:pPr>
              <w:pStyle w:val="TituloPrincipla"/>
              <w:tabs>
                <w:tab w:val="left" w:pos="1457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6A3FF0" w:rsidRPr="00CB6304" w14:paraId="20D62903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7A59DB" w14:textId="190F8E98" w:rsidR="006A3FF0" w:rsidRPr="00966F70" w:rsidRDefault="006A3FF0" w:rsidP="006A3FF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Gerente</w:t>
            </w:r>
          </w:p>
        </w:tc>
      </w:tr>
    </w:tbl>
    <w:p w14:paraId="52F014B5" w14:textId="3616975A" w:rsidR="00E33B51" w:rsidRDefault="00E33B51" w:rsidP="00E33B51">
      <w:pPr>
        <w:pStyle w:val="TituloPrincipla"/>
        <w:jc w:val="left"/>
      </w:pPr>
    </w:p>
    <w:p w14:paraId="1BB934FC" w14:textId="2B32607E" w:rsidR="00E33B51" w:rsidRDefault="00E33B51" w:rsidP="00E33B51">
      <w:pPr>
        <w:pStyle w:val="TituloPrincipla"/>
        <w:jc w:val="left"/>
      </w:pPr>
    </w:p>
    <w:p w14:paraId="46AC9D69" w14:textId="671FA49A" w:rsidR="00E33B51" w:rsidRDefault="00E33B51" w:rsidP="00E33B51">
      <w:pPr>
        <w:pStyle w:val="TituloPrincipla"/>
        <w:jc w:val="left"/>
      </w:pPr>
    </w:p>
    <w:p w14:paraId="43FA9185" w14:textId="7EAD7288" w:rsidR="00E33B51" w:rsidRDefault="00E33B51" w:rsidP="00E33B51">
      <w:pPr>
        <w:pStyle w:val="TituloPrincipla"/>
        <w:jc w:val="left"/>
      </w:pPr>
    </w:p>
    <w:p w14:paraId="5F0FB5BA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64C7F62B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5F573B91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30952562" w14:textId="6E6C8432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RFC4 -</w:t>
            </w:r>
            <w:r w:rsidR="004A5168" w:rsidRPr="004A5168">
              <w:rPr>
                <w:b w:val="0"/>
                <w:sz w:val="18"/>
                <w:szCs w:val="18"/>
              </w:rPr>
              <w:t xml:space="preserve"> MOSTRAR LOS SERVICIOS QUE CUMPLEN CON CIERTA CARACTERÍSTICA</w:t>
            </w:r>
            <w:r>
              <w:t xml:space="preserve"> </w:t>
            </w:r>
          </w:p>
        </w:tc>
      </w:tr>
      <w:tr w:rsidR="00E33B51" w:rsidRPr="00966F70" w14:paraId="04E28C41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63BBA18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1C5F08D5" w14:textId="65B2ED85" w:rsidR="00E33B51" w:rsidRPr="00C87001" w:rsidRDefault="00C87001" w:rsidP="00146B36">
            <w:pPr>
              <w:rPr>
                <w:sz w:val="18"/>
                <w:szCs w:val="18"/>
              </w:rPr>
            </w:pPr>
            <w:r w:rsidRPr="00C87001">
              <w:rPr>
                <w:sz w:val="18"/>
                <w:szCs w:val="18"/>
              </w:rPr>
              <w:t xml:space="preserve">Toda la información del servicio. Las características son, por ejemplo, fecha de prestación en un rango de tiempo, registrados por cierto recepcionista, son de cierto tipo, han sido solicitados más </w:t>
            </w:r>
            <w:r w:rsidRPr="00C87001">
              <w:rPr>
                <w:sz w:val="18"/>
                <w:szCs w:val="18"/>
              </w:rPr>
              <w:lastRenderedPageBreak/>
              <w:t>de X veces en un rango de fechas. Consulte cualquier combinación de características en la consulta.</w:t>
            </w:r>
          </w:p>
        </w:tc>
      </w:tr>
      <w:tr w:rsidR="00E33B51" w:rsidRPr="00966F70" w14:paraId="5172E5F3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22B47EC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lastRenderedPageBreak/>
              <w:t>Entradas</w:t>
            </w:r>
          </w:p>
        </w:tc>
      </w:tr>
      <w:tr w:rsidR="00E33B51" w:rsidRPr="00966F70" w14:paraId="6FA32E0F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FB1200" w14:textId="1EC1114E" w:rsidR="00E33B51" w:rsidRDefault="006A3FF0" w:rsidP="006A3FF0">
            <w:pPr>
              <w:pStyle w:val="TituloPrincipla"/>
              <w:numPr>
                <w:ilvl w:val="0"/>
                <w:numId w:val="9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Característica 1</w:t>
            </w:r>
          </w:p>
          <w:p w14:paraId="6FC19C6C" w14:textId="2B5398CA" w:rsidR="006A3FF0" w:rsidRDefault="006A3FF0" w:rsidP="006A3FF0">
            <w:pPr>
              <w:pStyle w:val="TituloPrincipla"/>
              <w:numPr>
                <w:ilvl w:val="0"/>
                <w:numId w:val="9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(…)</w:t>
            </w:r>
          </w:p>
          <w:p w14:paraId="3FEC847B" w14:textId="63506860" w:rsidR="006A3FF0" w:rsidRPr="00966F70" w:rsidRDefault="006A3FF0" w:rsidP="006A3FF0">
            <w:pPr>
              <w:pStyle w:val="TituloPrincipla"/>
              <w:numPr>
                <w:ilvl w:val="0"/>
                <w:numId w:val="9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Característica n</w:t>
            </w:r>
          </w:p>
        </w:tc>
      </w:tr>
      <w:tr w:rsidR="00E33B51" w:rsidRPr="00966F70" w14:paraId="23922B44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22AEB4F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33B51" w:rsidRPr="00CB6304" w14:paraId="44B6ADC5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9282F4" w14:textId="4D9B8FFE" w:rsidR="00E33B51" w:rsidRPr="00966F70" w:rsidRDefault="006A3FF0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en consola una lista con todos los servicios que tengan las características ingresadas por parámetro</w:t>
            </w:r>
          </w:p>
        </w:tc>
      </w:tr>
      <w:tr w:rsidR="00E33B51" w:rsidRPr="00966F70" w14:paraId="298ACAE4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2F354452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2776C4" w:rsidRPr="00966F70" w14:paraId="6F955488" w14:textId="77777777" w:rsidTr="002776C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83BF791" w14:textId="79E59C8D" w:rsidR="002776C4" w:rsidRPr="006A3FF0" w:rsidRDefault="00CE0998" w:rsidP="00146B36">
            <w:pPr>
              <w:pStyle w:val="TituloPrincipla"/>
              <w:spacing w:after="10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18"/>
                <w:szCs w:val="22"/>
              </w:rPr>
              <w:t xml:space="preserve">Distribución, Privacidad, concurrencia </w:t>
            </w:r>
          </w:p>
        </w:tc>
      </w:tr>
      <w:tr w:rsidR="002776C4" w:rsidRPr="00966F70" w14:paraId="6C8B4631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3B9F624F" w14:textId="2EF74EB6" w:rsidR="002776C4" w:rsidRPr="000B52EB" w:rsidRDefault="002776C4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E33B51" w:rsidRPr="00CB6304" w14:paraId="406665DF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966325" w14:textId="7FCF1F05" w:rsidR="00E33B51" w:rsidRPr="00966F70" w:rsidRDefault="006A3FF0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Gerente, </w:t>
            </w:r>
            <w:r w:rsidR="00273819">
              <w:rPr>
                <w:b w:val="0"/>
                <w:sz w:val="18"/>
                <w:szCs w:val="18"/>
              </w:rPr>
              <w:t>usuario (consulta</w:t>
            </w:r>
            <w:r>
              <w:rPr>
                <w:b w:val="0"/>
                <w:sz w:val="18"/>
                <w:szCs w:val="18"/>
              </w:rPr>
              <w:t xml:space="preserve"> solo sobre los servicios que el haya recibido</w:t>
            </w:r>
            <w:r w:rsidR="00273819">
              <w:rPr>
                <w:b w:val="0"/>
                <w:sz w:val="18"/>
                <w:szCs w:val="18"/>
              </w:rPr>
              <w:t>).</w:t>
            </w:r>
          </w:p>
        </w:tc>
      </w:tr>
    </w:tbl>
    <w:p w14:paraId="335EF747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20724CB6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5D411B69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25C562F6" w14:textId="49AAC133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RFC5 </w:t>
            </w:r>
            <w:r w:rsidR="00800BB8">
              <w:rPr>
                <w:b w:val="0"/>
                <w:sz w:val="18"/>
                <w:szCs w:val="18"/>
              </w:rPr>
              <w:t>–</w:t>
            </w:r>
            <w:r w:rsidR="004A5168" w:rsidRPr="004A5168">
              <w:rPr>
                <w:b w:val="0"/>
                <w:sz w:val="18"/>
                <w:szCs w:val="18"/>
              </w:rPr>
              <w:t xml:space="preserve"> MOSTRAR LA UTILIZACIÓN DE SERVICIOS DE EPSANDES POR UN AFILIADO DADO, EN UN RANGO DE FECHAS INDICADO.</w:t>
            </w:r>
            <w:r>
              <w:t xml:space="preserve"> </w:t>
            </w:r>
          </w:p>
        </w:tc>
      </w:tr>
      <w:tr w:rsidR="00E33B51" w:rsidRPr="00966F70" w14:paraId="6CA66D78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5BF5B7AF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7C949F0B" w14:textId="38E0E33D" w:rsidR="00E33B51" w:rsidRPr="00C87001" w:rsidRDefault="00C87001" w:rsidP="00C87001">
            <w:pPr>
              <w:tabs>
                <w:tab w:val="left" w:pos="2060"/>
              </w:tabs>
              <w:rPr>
                <w:sz w:val="18"/>
                <w:szCs w:val="18"/>
              </w:rPr>
            </w:pPr>
            <w:r w:rsidRPr="00C87001">
              <w:rPr>
                <w:sz w:val="18"/>
                <w:szCs w:val="18"/>
              </w:rPr>
              <w:t xml:space="preserve">Recuerde que un afiliado puede solicitar servicios de salud cuantas veces lo requiera. </w:t>
            </w:r>
          </w:p>
        </w:tc>
      </w:tr>
      <w:tr w:rsidR="00E33B51" w:rsidRPr="00966F70" w14:paraId="09E260C3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47C273D4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33B51" w:rsidRPr="00966F70" w14:paraId="387A1442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27BA54" w14:textId="77777777" w:rsidR="00E33B51" w:rsidRDefault="00800BB8" w:rsidP="008A4B14">
            <w:pPr>
              <w:pStyle w:val="TituloPrincipla"/>
              <w:numPr>
                <w:ilvl w:val="0"/>
                <w:numId w:val="10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 del afiliado</w:t>
            </w:r>
          </w:p>
          <w:p w14:paraId="038F5BD7" w14:textId="77777777" w:rsidR="00800BB8" w:rsidRDefault="00800BB8" w:rsidP="008A4B14">
            <w:pPr>
              <w:pStyle w:val="TituloPrincipla"/>
              <w:numPr>
                <w:ilvl w:val="0"/>
                <w:numId w:val="10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inicio</w:t>
            </w:r>
          </w:p>
          <w:p w14:paraId="4CA6DD06" w14:textId="5A9BB749" w:rsidR="00800BB8" w:rsidRPr="00966F70" w:rsidRDefault="00800BB8" w:rsidP="008A4B14">
            <w:pPr>
              <w:pStyle w:val="TituloPrincipla"/>
              <w:numPr>
                <w:ilvl w:val="0"/>
                <w:numId w:val="10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fin</w:t>
            </w:r>
          </w:p>
        </w:tc>
      </w:tr>
      <w:tr w:rsidR="00E33B51" w:rsidRPr="00966F70" w14:paraId="374B5E66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3E680317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33B51" w:rsidRPr="00CB6304" w14:paraId="52F4E021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714F1C" w14:textId="3EA6439E" w:rsidR="00E33B51" w:rsidRPr="00966F70" w:rsidRDefault="00800BB8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muestran todos los servicios, en el rango de fechas, que han sido reservados por el afiliado y si han sido usados.</w:t>
            </w:r>
          </w:p>
        </w:tc>
      </w:tr>
      <w:tr w:rsidR="00E33B51" w:rsidRPr="00966F70" w14:paraId="20D390E8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17472E9A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800BB8" w:rsidRPr="00966F70" w14:paraId="48886530" w14:textId="77777777" w:rsidTr="002776C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07EB8E7" w14:textId="7EB8D71A" w:rsidR="00800BB8" w:rsidRPr="000B52EB" w:rsidRDefault="00CE0998" w:rsidP="00800BB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b w:val="0"/>
                <w:sz w:val="18"/>
                <w:szCs w:val="22"/>
              </w:rPr>
              <w:t>Distribución, concurrencia</w:t>
            </w:r>
            <w:r w:rsidR="00800BB8" w:rsidRPr="006A3FF0">
              <w:rPr>
                <w:b w:val="0"/>
                <w:sz w:val="18"/>
                <w:szCs w:val="22"/>
              </w:rPr>
              <w:t xml:space="preserve"> </w:t>
            </w:r>
          </w:p>
        </w:tc>
      </w:tr>
      <w:tr w:rsidR="00800BB8" w:rsidRPr="00966F70" w14:paraId="6839F3FC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1EA62DDB" w14:textId="5A1497F6" w:rsidR="00800BB8" w:rsidRPr="000B52EB" w:rsidRDefault="00800BB8" w:rsidP="00800BB8">
            <w:pPr>
              <w:pStyle w:val="TituloPrincipla"/>
              <w:tabs>
                <w:tab w:val="left" w:pos="2512"/>
              </w:tabs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800BB8" w:rsidRPr="00CB6304" w14:paraId="6E924E3E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F6AC847" w14:textId="269B83F6" w:rsidR="00800BB8" w:rsidRPr="00966F70" w:rsidRDefault="00800BB8" w:rsidP="00800BB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Gerente</w:t>
            </w:r>
          </w:p>
        </w:tc>
      </w:tr>
    </w:tbl>
    <w:p w14:paraId="7DD08380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CB6304" w14:paraId="6226C9EA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4351C3C1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shd w:val="clear" w:color="auto" w:fill="auto"/>
          </w:tcPr>
          <w:p w14:paraId="32CF9F80" w14:textId="1F9E3DBF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RFC </w:t>
            </w:r>
            <w:r w:rsidR="006411CE">
              <w:rPr>
                <w:b w:val="0"/>
                <w:sz w:val="18"/>
                <w:szCs w:val="18"/>
              </w:rPr>
              <w:t>6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6411CE">
              <w:rPr>
                <w:b w:val="0"/>
                <w:sz w:val="18"/>
                <w:szCs w:val="18"/>
              </w:rPr>
              <w:t xml:space="preserve">– CONSULTAR UNA RECETA MÉDICA </w:t>
            </w:r>
            <w:r>
              <w:t xml:space="preserve"> </w:t>
            </w:r>
          </w:p>
        </w:tc>
      </w:tr>
      <w:tr w:rsidR="00E33B51" w:rsidRPr="00966F70" w14:paraId="7DD63871" w14:textId="77777777" w:rsidTr="00146B3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51CFCBD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shd w:val="clear" w:color="auto" w:fill="auto"/>
          </w:tcPr>
          <w:p w14:paraId="44189343" w14:textId="251F1408" w:rsidR="00E33B51" w:rsidRPr="006411CE" w:rsidRDefault="006411CE" w:rsidP="00146B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médico o el usuario pueden ver las recetas médicas que le han sido asignadas al afiliado</w:t>
            </w:r>
          </w:p>
        </w:tc>
      </w:tr>
      <w:tr w:rsidR="00E33B51" w:rsidRPr="00966F70" w14:paraId="25252154" w14:textId="77777777" w:rsidTr="00CE0998">
        <w:trPr>
          <w:trHeight w:val="8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E4055B7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33B51" w:rsidRPr="00966F70" w14:paraId="6834DF00" w14:textId="77777777" w:rsidTr="002776C4">
        <w:trPr>
          <w:trHeight w:val="77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7C50CF" w14:textId="5ADAC737" w:rsidR="00E33B51" w:rsidRPr="00966F70" w:rsidRDefault="00045BA2" w:rsidP="00045BA2">
            <w:pPr>
              <w:pStyle w:val="TituloPrincipla"/>
              <w:numPr>
                <w:ilvl w:val="0"/>
                <w:numId w:val="13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Afiliado (en caso de que quien consulte sea el médico</w:t>
            </w:r>
          </w:p>
        </w:tc>
      </w:tr>
      <w:tr w:rsidR="00E33B51" w:rsidRPr="00966F70" w14:paraId="17781920" w14:textId="77777777" w:rsidTr="00146B3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4F5BFFFB" w14:textId="77777777" w:rsidR="00E33B51" w:rsidRPr="00E334B0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E334B0"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33B51" w:rsidRPr="00CB6304" w14:paraId="4B8472E5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68AB67" w14:textId="6DAC8C71" w:rsidR="00E33B51" w:rsidRPr="00966F70" w:rsidRDefault="00045BA2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Es mostrada la o las recetas actuales del médico</w:t>
            </w:r>
          </w:p>
        </w:tc>
      </w:tr>
      <w:tr w:rsidR="00E33B51" w:rsidRPr="00966F70" w14:paraId="2012BF0B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3338AB5C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0B52EB">
              <w:rPr>
                <w:color w:val="FFFFFF" w:themeColor="background1"/>
                <w:sz w:val="22"/>
                <w:szCs w:val="22"/>
              </w:rPr>
              <w:t>R</w:t>
            </w:r>
            <w:r>
              <w:rPr>
                <w:color w:val="FFFFFF" w:themeColor="background1"/>
                <w:sz w:val="22"/>
                <w:szCs w:val="22"/>
              </w:rPr>
              <w:t>NF asociados</w:t>
            </w:r>
          </w:p>
        </w:tc>
      </w:tr>
      <w:tr w:rsidR="002776C4" w:rsidRPr="00966F70" w14:paraId="534F6145" w14:textId="77777777" w:rsidTr="002776C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EDBDA37" w14:textId="2FF02F16" w:rsidR="002776C4" w:rsidRPr="00045BA2" w:rsidRDefault="00045BA2" w:rsidP="00045BA2">
            <w:pPr>
              <w:pStyle w:val="TituloPrincipla"/>
              <w:tabs>
                <w:tab w:val="left" w:pos="3965"/>
              </w:tabs>
              <w:spacing w:after="100"/>
              <w:jc w:val="left"/>
              <w:rPr>
                <w:b w:val="0"/>
                <w:color w:val="FF0000"/>
                <w:sz w:val="18"/>
                <w:szCs w:val="22"/>
              </w:rPr>
            </w:pPr>
            <w:r>
              <w:rPr>
                <w:b w:val="0"/>
                <w:color w:val="FF0000"/>
                <w:sz w:val="18"/>
                <w:szCs w:val="22"/>
              </w:rPr>
              <w:t>Privacidad</w:t>
            </w:r>
          </w:p>
        </w:tc>
      </w:tr>
      <w:tr w:rsidR="002776C4" w:rsidRPr="00966F70" w14:paraId="31945E46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6A2892CB" w14:textId="00CF79AB" w:rsidR="002776C4" w:rsidRPr="000B52EB" w:rsidRDefault="002776C4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Usuario que la ejecuta</w:t>
            </w:r>
          </w:p>
        </w:tc>
      </w:tr>
      <w:tr w:rsidR="00E33B51" w:rsidRPr="00CB6304" w14:paraId="1723C12F" w14:textId="77777777" w:rsidTr="00146B3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37BB94" w14:textId="7C5CF6E8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045BA2">
              <w:rPr>
                <w:b w:val="0"/>
                <w:sz w:val="18"/>
                <w:szCs w:val="18"/>
              </w:rPr>
              <w:t>Médico, usuario</w:t>
            </w:r>
            <w:bookmarkStart w:id="0" w:name="_GoBack"/>
            <w:bookmarkEnd w:id="0"/>
          </w:p>
        </w:tc>
      </w:tr>
    </w:tbl>
    <w:p w14:paraId="0519D7F8" w14:textId="5DA87BF5" w:rsidR="00FF3A73" w:rsidRPr="00E33B51" w:rsidRDefault="00926DAC" w:rsidP="00E33B51">
      <w:pPr>
        <w:pStyle w:val="Heading1"/>
        <w:shd w:val="clear" w:color="auto" w:fill="002060"/>
        <w:tabs>
          <w:tab w:val="left" w:pos="5854"/>
          <w:tab w:val="left" w:pos="6277"/>
          <w:tab w:val="left" w:pos="6997"/>
        </w:tabs>
        <w:rPr>
          <w:color w:val="FFFFFF" w:themeColor="background1"/>
        </w:rPr>
      </w:pPr>
      <w:r w:rsidRPr="00B9264D">
        <w:rPr>
          <w:color w:val="FFFFFF" w:themeColor="background1"/>
        </w:rPr>
        <w:lastRenderedPageBreak/>
        <w:t>Requerimientos</w:t>
      </w:r>
      <w:r w:rsidR="00FF3A73">
        <w:rPr>
          <w:color w:val="FFFFFF" w:themeColor="background1"/>
        </w:rPr>
        <w:t xml:space="preserve"> No funcionales</w:t>
      </w:r>
      <w:r w:rsidR="00FF3A73">
        <w:rPr>
          <w:color w:val="FFFFFF" w:themeColor="background1"/>
        </w:rPr>
        <w:tab/>
      </w:r>
      <w:r w:rsidR="00FF3A73">
        <w:rPr>
          <w:color w:val="FFFFFF" w:themeColor="background1"/>
        </w:rPr>
        <w:tab/>
      </w:r>
      <w:r w:rsidR="00FF3A73">
        <w:rPr>
          <w:color w:val="FFFFFF" w:themeColor="background1"/>
        </w:rPr>
        <w:tab/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966F70" w14:paraId="3F091E0C" w14:textId="77777777" w:rsidTr="00146B36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21FA9319" w14:textId="77777777" w:rsidR="00E33B51" w:rsidRPr="00E33B51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9F92E" w14:textId="5ADD4225" w:rsidR="00E33B51" w:rsidRPr="00966F70" w:rsidRDefault="00E33B51" w:rsidP="004A5168">
            <w:pPr>
              <w:pStyle w:val="TituloPrincipla"/>
              <w:tabs>
                <w:tab w:val="left" w:pos="2646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RNF1 -</w:t>
            </w:r>
            <w:r w:rsidR="004A5168" w:rsidRPr="004A5168">
              <w:rPr>
                <w:b w:val="0"/>
                <w:sz w:val="18"/>
                <w:szCs w:val="18"/>
              </w:rPr>
              <w:t xml:space="preserve"> PRIVACIDAD</w:t>
            </w:r>
            <w:r w:rsidRPr="00E33B51">
              <w:rPr>
                <w:b w:val="0"/>
                <w:sz w:val="18"/>
                <w:szCs w:val="18"/>
              </w:rPr>
              <w:t xml:space="preserve"> </w:t>
            </w:r>
            <w:r w:rsidR="004A5168">
              <w:rPr>
                <w:b w:val="0"/>
                <w:sz w:val="18"/>
                <w:szCs w:val="18"/>
              </w:rPr>
              <w:tab/>
            </w:r>
          </w:p>
        </w:tc>
      </w:tr>
      <w:tr w:rsidR="00E33B51" w:rsidRPr="00966F70" w14:paraId="284A7B29" w14:textId="77777777" w:rsidTr="00146B36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5BD27F02" w14:textId="77777777" w:rsidR="00E33B51" w:rsidRPr="00E33B51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F68F6" w14:textId="76697098" w:rsidR="00E33B51" w:rsidRPr="00966F70" w:rsidRDefault="00C87001" w:rsidP="00C87001">
            <w:pPr>
              <w:pStyle w:val="TituloPrincipla"/>
              <w:tabs>
                <w:tab w:val="left" w:pos="5358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 w:rsidRPr="00C87001">
              <w:rPr>
                <w:b w:val="0"/>
                <w:sz w:val="18"/>
                <w:szCs w:val="18"/>
              </w:rPr>
              <w:t>Los usuarios de EPSANDES solo pueden manipular y consultar la información que les es propia o a que tengan derecho en función de la definición de roles de usuario dada.</w:t>
            </w:r>
          </w:p>
        </w:tc>
      </w:tr>
    </w:tbl>
    <w:p w14:paraId="590873B6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966F70" w14:paraId="5D2F9355" w14:textId="77777777" w:rsidTr="00146B36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344BEFCC" w14:textId="77777777" w:rsidR="00E33B51" w:rsidRPr="00E33B51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B476A" w14:textId="19910676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RNF2 -</w:t>
            </w:r>
            <w:r w:rsidR="004A5168">
              <w:t xml:space="preserve"> </w:t>
            </w:r>
            <w:r w:rsidR="004A5168" w:rsidRPr="004A5168">
              <w:rPr>
                <w:b w:val="0"/>
                <w:sz w:val="18"/>
                <w:szCs w:val="18"/>
              </w:rPr>
              <w:t>PERSISTENCIA</w:t>
            </w:r>
            <w:r w:rsidRPr="00E33B51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E33B51" w:rsidRPr="00966F70" w14:paraId="13E588C9" w14:textId="77777777" w:rsidTr="00146B36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05341E51" w14:textId="77777777" w:rsidR="00E33B51" w:rsidRPr="00E33B51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B542" w14:textId="7B337536" w:rsidR="00E33B51" w:rsidRPr="00966F70" w:rsidRDefault="00C87001" w:rsidP="00C8700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C87001">
              <w:rPr>
                <w:b w:val="0"/>
                <w:sz w:val="18"/>
                <w:szCs w:val="18"/>
              </w:rPr>
              <w:t>La información manipulada por la aplicación debe ser persistente. Recuerde que la información que se requiere para resolver un requerimiento funcional puede no caber simultáneamente en memoria principal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</w:tbl>
    <w:p w14:paraId="72FAD430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966F70" w14:paraId="532A3F28" w14:textId="77777777" w:rsidTr="00146B36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1BAB2203" w14:textId="77777777" w:rsidR="00E33B51" w:rsidRPr="00E33B51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48836" w14:textId="583C8E2A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RNF3 -</w:t>
            </w:r>
            <w:r w:rsidR="004A5168">
              <w:t xml:space="preserve"> </w:t>
            </w:r>
            <w:r w:rsidR="004A5168" w:rsidRPr="004A5168">
              <w:rPr>
                <w:b w:val="0"/>
                <w:sz w:val="18"/>
                <w:szCs w:val="18"/>
              </w:rPr>
              <w:t>CONCURRENCIA</w:t>
            </w:r>
            <w:r w:rsidRPr="00E33B51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E33B51" w:rsidRPr="00966F70" w14:paraId="3DB16BB7" w14:textId="77777777" w:rsidTr="00146B36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16C5BC92" w14:textId="77777777" w:rsidR="00E33B51" w:rsidRPr="00E33B51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FFB1D" w14:textId="50B58CA3" w:rsidR="00E33B51" w:rsidRPr="00966F70" w:rsidRDefault="00C87001" w:rsidP="00C87001">
            <w:pPr>
              <w:pStyle w:val="TituloPrincipla"/>
              <w:tabs>
                <w:tab w:val="left" w:pos="1289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 w:rsidRPr="00C87001">
              <w:rPr>
                <w:b w:val="0"/>
                <w:sz w:val="18"/>
                <w:szCs w:val="18"/>
              </w:rPr>
              <w:t>Los requerimientos pueden ser solicitados de manera concurrente.</w:t>
            </w:r>
          </w:p>
        </w:tc>
      </w:tr>
    </w:tbl>
    <w:p w14:paraId="00CF454F" w14:textId="6126D622" w:rsidR="00E33B51" w:rsidRDefault="00E33B51" w:rsidP="00E33B51">
      <w:pPr>
        <w:pStyle w:val="TituloPrincipla"/>
        <w:jc w:val="left"/>
      </w:pPr>
    </w:p>
    <w:p w14:paraId="29F1B4D6" w14:textId="38B35175" w:rsidR="00E33B51" w:rsidRDefault="00E33B51" w:rsidP="00E33B51">
      <w:pPr>
        <w:pStyle w:val="TituloPrincipla"/>
        <w:jc w:val="left"/>
      </w:pPr>
    </w:p>
    <w:p w14:paraId="5248B591" w14:textId="4A6A6121" w:rsidR="00E33B51" w:rsidRDefault="00E33B51" w:rsidP="00E33B51">
      <w:pPr>
        <w:pStyle w:val="TituloPrincipla"/>
        <w:jc w:val="left"/>
      </w:pPr>
    </w:p>
    <w:p w14:paraId="6E1D0694" w14:textId="6A924291" w:rsidR="00E33B51" w:rsidRDefault="00E33B51" w:rsidP="00E33B51">
      <w:pPr>
        <w:pStyle w:val="TituloPrincipla"/>
        <w:jc w:val="left"/>
      </w:pPr>
    </w:p>
    <w:p w14:paraId="0810969C" w14:textId="7F6EA1A7" w:rsidR="00E33B51" w:rsidRDefault="00E33B51" w:rsidP="00E33B51">
      <w:pPr>
        <w:pStyle w:val="TituloPrincipla"/>
        <w:jc w:val="left"/>
      </w:pPr>
    </w:p>
    <w:p w14:paraId="523C92B5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966F70" w14:paraId="55F35887" w14:textId="77777777" w:rsidTr="00146B36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2AA2AB10" w14:textId="77777777" w:rsidR="00E33B51" w:rsidRPr="00E33B51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9439B" w14:textId="764B39DC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RNF4 -</w:t>
            </w:r>
            <w:r w:rsidR="004A5168" w:rsidRPr="004A5168">
              <w:rPr>
                <w:b w:val="0"/>
                <w:sz w:val="18"/>
                <w:szCs w:val="18"/>
              </w:rPr>
              <w:t xml:space="preserve"> DISTRIBUCIÓN</w:t>
            </w:r>
            <w:r w:rsidRPr="00E33B51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E33B51" w:rsidRPr="00966F70" w14:paraId="0B855DFB" w14:textId="77777777" w:rsidTr="00146B36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739812A6" w14:textId="77777777" w:rsidR="00E33B51" w:rsidRPr="00E33B51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061D1" w14:textId="1CB175B1" w:rsidR="00E33B51" w:rsidRPr="00966F70" w:rsidRDefault="00C87001" w:rsidP="00C8700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C87001">
              <w:rPr>
                <w:b w:val="0"/>
                <w:sz w:val="18"/>
                <w:szCs w:val="18"/>
              </w:rPr>
              <w:t>La base de datos de la aplicación está centralizada.</w:t>
            </w:r>
          </w:p>
        </w:tc>
      </w:tr>
    </w:tbl>
    <w:p w14:paraId="2D31FF86" w14:textId="77777777" w:rsidR="00E33B51" w:rsidRPr="00B523AA" w:rsidRDefault="00E33B51" w:rsidP="00E33B51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33B51" w:rsidRPr="00966F70" w14:paraId="1BC75776" w14:textId="77777777" w:rsidTr="00146B36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7224848E" w14:textId="77777777" w:rsidR="00E33B51" w:rsidRPr="00E33B51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E31BF" w14:textId="77777777" w:rsidR="00E33B51" w:rsidRPr="00966F70" w:rsidRDefault="00E33B51" w:rsidP="00146B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 -</w:t>
            </w:r>
            <w:r w:rsidRPr="00E33B51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E33B51" w:rsidRPr="00966F70" w14:paraId="0E936343" w14:textId="77777777" w:rsidTr="00146B36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49731312" w14:textId="77777777" w:rsidR="00E33B51" w:rsidRPr="00E33B51" w:rsidRDefault="00E33B51" w:rsidP="00146B36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 w:rsidRPr="00B9264D">
              <w:rPr>
                <w:color w:val="FFFFFF" w:themeColor="background1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F8522" w14:textId="77777777" w:rsidR="00E33B51" w:rsidRPr="00966F70" w:rsidRDefault="00E33B51" w:rsidP="00146B36">
            <w:pPr>
              <w:pStyle w:val="TituloPrincipla"/>
              <w:spacing w:after="100"/>
              <w:rPr>
                <w:b w:val="0"/>
                <w:sz w:val="18"/>
                <w:szCs w:val="18"/>
              </w:rPr>
            </w:pPr>
          </w:p>
        </w:tc>
      </w:tr>
    </w:tbl>
    <w:p w14:paraId="678237E9" w14:textId="77777777" w:rsidR="00E33B51" w:rsidRPr="00B523AA" w:rsidRDefault="00E33B51" w:rsidP="00E33B51">
      <w:pPr>
        <w:pStyle w:val="TituloPrincipla"/>
        <w:jc w:val="left"/>
      </w:pPr>
    </w:p>
    <w:p w14:paraId="245351D8" w14:textId="77777777" w:rsidR="00B9264D" w:rsidRPr="00926DAC" w:rsidRDefault="00B9264D" w:rsidP="00926DAC"/>
    <w:sectPr w:rsidR="00B9264D" w:rsidRPr="00926DAC" w:rsidSect="002E6F3F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95959" w14:textId="77777777" w:rsidR="00B44135" w:rsidRDefault="00B44135">
      <w:r>
        <w:separator/>
      </w:r>
    </w:p>
  </w:endnote>
  <w:endnote w:type="continuationSeparator" w:id="0">
    <w:p w14:paraId="055FAF48" w14:textId="77777777" w:rsidR="00B44135" w:rsidRDefault="00B44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7E233" w14:textId="77777777" w:rsidR="00146B36" w:rsidRDefault="00146B36" w:rsidP="00E334B0">
    <w:pPr>
      <w:pStyle w:val="Footer"/>
      <w:framePr w:wrap="around" w:vAnchor="text" w:hAnchor="margin" w:xAlign="right" w:y="1"/>
      <w:spacing w:after="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DD8E2C" w14:textId="77777777" w:rsidR="00146B36" w:rsidRDefault="00146B36" w:rsidP="00E334B0">
    <w:pPr>
      <w:pStyle w:val="Footer"/>
      <w:spacing w:after="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853B4" w14:textId="77777777" w:rsidR="00146B36" w:rsidRDefault="00146B36" w:rsidP="00E334B0">
    <w:pPr>
      <w:pStyle w:val="Footer"/>
      <w:framePr w:wrap="around" w:vAnchor="text" w:hAnchor="margin" w:xAlign="right" w:y="1"/>
      <w:spacing w:after="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D7FC99A" w14:textId="77777777" w:rsidR="00146B36" w:rsidRPr="002E6F3F" w:rsidRDefault="00146B36" w:rsidP="00E334B0">
    <w:pPr>
      <w:pStyle w:val="Footer"/>
      <w:spacing w:after="0"/>
      <w:jc w:val="both"/>
      <w:rPr>
        <w:rFonts w:ascii="Book Antiqua" w:hAnsi="Book Antiqua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1D490" w14:textId="77777777" w:rsidR="00B44135" w:rsidRDefault="00B44135">
      <w:r>
        <w:separator/>
      </w:r>
    </w:p>
  </w:footnote>
  <w:footnote w:type="continuationSeparator" w:id="0">
    <w:p w14:paraId="2FDD786D" w14:textId="77777777" w:rsidR="00B44135" w:rsidRDefault="00B44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1"/>
      <w:gridCol w:w="5280"/>
    </w:tblGrid>
    <w:tr w:rsidR="00146B36" w14:paraId="3D3C3A82" w14:textId="77777777" w:rsidTr="00926DAC">
      <w:tc>
        <w:tcPr>
          <w:tcW w:w="4961" w:type="dxa"/>
        </w:tcPr>
        <w:p w14:paraId="22A2FE53" w14:textId="77777777" w:rsidR="00146B36" w:rsidRDefault="00146B36" w:rsidP="005D1140">
          <w:pPr>
            <w:pStyle w:val="Header"/>
          </w:pPr>
        </w:p>
      </w:tc>
      <w:tc>
        <w:tcPr>
          <w:tcW w:w="5280" w:type="dxa"/>
        </w:tcPr>
        <w:p w14:paraId="62038CC5" w14:textId="77777777" w:rsidR="00146B36" w:rsidRDefault="00146B36" w:rsidP="005D1140">
          <w:pPr>
            <w:pStyle w:val="Header"/>
            <w:jc w:val="right"/>
          </w:pPr>
        </w:p>
      </w:tc>
    </w:tr>
  </w:tbl>
  <w:p w14:paraId="4A9D5801" w14:textId="77777777" w:rsidR="00146B36" w:rsidRDefault="00146B36" w:rsidP="00E334B0">
    <w:pPr>
      <w:pStyle w:val="Header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02128" w14:textId="77777777" w:rsidR="00146B36" w:rsidRDefault="00146B36" w:rsidP="008B3189">
    <w:pPr>
      <w:pStyle w:val="Header"/>
      <w:spacing w:after="60"/>
      <w:rPr>
        <w:b/>
        <w:sz w:val="24"/>
        <w:szCs w:val="24"/>
      </w:rPr>
    </w:pPr>
  </w:p>
  <w:p w14:paraId="7B54E327" w14:textId="77777777" w:rsidR="00146B36" w:rsidRDefault="00146B36" w:rsidP="008B3189">
    <w:pPr>
      <w:pStyle w:val="Header"/>
      <w:spacing w:after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BD3"/>
    <w:multiLevelType w:val="hybridMultilevel"/>
    <w:tmpl w:val="7E38A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7157"/>
    <w:multiLevelType w:val="hybridMultilevel"/>
    <w:tmpl w:val="B4E4282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B5312"/>
    <w:multiLevelType w:val="hybridMultilevel"/>
    <w:tmpl w:val="EB4C7C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3178"/>
    <w:multiLevelType w:val="hybridMultilevel"/>
    <w:tmpl w:val="6D585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66B9F"/>
    <w:multiLevelType w:val="hybridMultilevel"/>
    <w:tmpl w:val="E8885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910D6"/>
    <w:multiLevelType w:val="hybridMultilevel"/>
    <w:tmpl w:val="38AEEAD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70B02"/>
    <w:multiLevelType w:val="hybridMultilevel"/>
    <w:tmpl w:val="0BF8AE3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826A2"/>
    <w:multiLevelType w:val="hybridMultilevel"/>
    <w:tmpl w:val="0C74101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232D"/>
    <w:multiLevelType w:val="hybridMultilevel"/>
    <w:tmpl w:val="6746872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76BA0"/>
    <w:multiLevelType w:val="hybridMultilevel"/>
    <w:tmpl w:val="65F0350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B7B81"/>
    <w:multiLevelType w:val="hybridMultilevel"/>
    <w:tmpl w:val="8B969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673C2"/>
    <w:multiLevelType w:val="hybridMultilevel"/>
    <w:tmpl w:val="64AEE6D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72BA0"/>
    <w:multiLevelType w:val="hybridMultilevel"/>
    <w:tmpl w:val="CAC80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1"/>
  </w:num>
  <w:num w:numId="8">
    <w:abstractNumId w:val="6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2745F"/>
    <w:rsid w:val="00045BA2"/>
    <w:rsid w:val="0005007F"/>
    <w:rsid w:val="00060683"/>
    <w:rsid w:val="00093055"/>
    <w:rsid w:val="00094EA1"/>
    <w:rsid w:val="000A102D"/>
    <w:rsid w:val="000B0A4F"/>
    <w:rsid w:val="000B52EB"/>
    <w:rsid w:val="000B7BF8"/>
    <w:rsid w:val="000E0DBC"/>
    <w:rsid w:val="000E5610"/>
    <w:rsid w:val="000F4E8C"/>
    <w:rsid w:val="001036CC"/>
    <w:rsid w:val="00105AD7"/>
    <w:rsid w:val="00111198"/>
    <w:rsid w:val="0012641F"/>
    <w:rsid w:val="0013337D"/>
    <w:rsid w:val="00146B36"/>
    <w:rsid w:val="00157BC5"/>
    <w:rsid w:val="0017216A"/>
    <w:rsid w:val="0019234F"/>
    <w:rsid w:val="00196E9A"/>
    <w:rsid w:val="001A63E5"/>
    <w:rsid w:val="001B1B3B"/>
    <w:rsid w:val="001D3C23"/>
    <w:rsid w:val="001F1862"/>
    <w:rsid w:val="001F1E57"/>
    <w:rsid w:val="002116E3"/>
    <w:rsid w:val="00213779"/>
    <w:rsid w:val="00273819"/>
    <w:rsid w:val="002776C4"/>
    <w:rsid w:val="00286591"/>
    <w:rsid w:val="002958A6"/>
    <w:rsid w:val="002D0189"/>
    <w:rsid w:val="002D7F21"/>
    <w:rsid w:val="002E6F3F"/>
    <w:rsid w:val="002F744E"/>
    <w:rsid w:val="0030175A"/>
    <w:rsid w:val="00301C42"/>
    <w:rsid w:val="00304521"/>
    <w:rsid w:val="00304777"/>
    <w:rsid w:val="00306A3F"/>
    <w:rsid w:val="0031482D"/>
    <w:rsid w:val="003322E3"/>
    <w:rsid w:val="00346FD0"/>
    <w:rsid w:val="00364B89"/>
    <w:rsid w:val="003A5B7B"/>
    <w:rsid w:val="003B4633"/>
    <w:rsid w:val="003B5884"/>
    <w:rsid w:val="003D04A5"/>
    <w:rsid w:val="003D3423"/>
    <w:rsid w:val="003E00BD"/>
    <w:rsid w:val="003E552F"/>
    <w:rsid w:val="003F0B87"/>
    <w:rsid w:val="003F2E4E"/>
    <w:rsid w:val="004068AC"/>
    <w:rsid w:val="004239B9"/>
    <w:rsid w:val="00424220"/>
    <w:rsid w:val="00431529"/>
    <w:rsid w:val="004332AC"/>
    <w:rsid w:val="00435562"/>
    <w:rsid w:val="0044026C"/>
    <w:rsid w:val="00485BD2"/>
    <w:rsid w:val="004949FD"/>
    <w:rsid w:val="00494C07"/>
    <w:rsid w:val="004A5168"/>
    <w:rsid w:val="004A5ADC"/>
    <w:rsid w:val="004C5AA4"/>
    <w:rsid w:val="004D2DFC"/>
    <w:rsid w:val="004E121D"/>
    <w:rsid w:val="004F0DB3"/>
    <w:rsid w:val="00513829"/>
    <w:rsid w:val="00521746"/>
    <w:rsid w:val="0052332F"/>
    <w:rsid w:val="00523C6D"/>
    <w:rsid w:val="00547878"/>
    <w:rsid w:val="0056179F"/>
    <w:rsid w:val="005934AA"/>
    <w:rsid w:val="00593FD8"/>
    <w:rsid w:val="005B07F5"/>
    <w:rsid w:val="005C459A"/>
    <w:rsid w:val="005D1140"/>
    <w:rsid w:val="005E1E4A"/>
    <w:rsid w:val="00623DF0"/>
    <w:rsid w:val="006411CE"/>
    <w:rsid w:val="006502D6"/>
    <w:rsid w:val="0065183D"/>
    <w:rsid w:val="00654EA2"/>
    <w:rsid w:val="00667FA2"/>
    <w:rsid w:val="00687476"/>
    <w:rsid w:val="006A3FF0"/>
    <w:rsid w:val="006B1499"/>
    <w:rsid w:val="006E340D"/>
    <w:rsid w:val="007007F9"/>
    <w:rsid w:val="00702954"/>
    <w:rsid w:val="00710E93"/>
    <w:rsid w:val="00716374"/>
    <w:rsid w:val="00736DC8"/>
    <w:rsid w:val="007900EE"/>
    <w:rsid w:val="00795080"/>
    <w:rsid w:val="007A472E"/>
    <w:rsid w:val="007B49A2"/>
    <w:rsid w:val="007C331B"/>
    <w:rsid w:val="007E4923"/>
    <w:rsid w:val="00800BB8"/>
    <w:rsid w:val="00821D69"/>
    <w:rsid w:val="008670FB"/>
    <w:rsid w:val="008767EC"/>
    <w:rsid w:val="00891C5E"/>
    <w:rsid w:val="00892A6F"/>
    <w:rsid w:val="008A1DC2"/>
    <w:rsid w:val="008A4B14"/>
    <w:rsid w:val="008B3189"/>
    <w:rsid w:val="008C031F"/>
    <w:rsid w:val="008C4AE2"/>
    <w:rsid w:val="008C639F"/>
    <w:rsid w:val="008F3639"/>
    <w:rsid w:val="008F5288"/>
    <w:rsid w:val="00907778"/>
    <w:rsid w:val="009124D1"/>
    <w:rsid w:val="009158B6"/>
    <w:rsid w:val="00926DAC"/>
    <w:rsid w:val="00944FD7"/>
    <w:rsid w:val="0095082D"/>
    <w:rsid w:val="0095099E"/>
    <w:rsid w:val="009561BF"/>
    <w:rsid w:val="00966F70"/>
    <w:rsid w:val="00983D13"/>
    <w:rsid w:val="009A1D65"/>
    <w:rsid w:val="009A25C3"/>
    <w:rsid w:val="009B3764"/>
    <w:rsid w:val="00A025E0"/>
    <w:rsid w:val="00A04456"/>
    <w:rsid w:val="00A27CBA"/>
    <w:rsid w:val="00A3059E"/>
    <w:rsid w:val="00A40BE9"/>
    <w:rsid w:val="00A40FCF"/>
    <w:rsid w:val="00A4263B"/>
    <w:rsid w:val="00A562AC"/>
    <w:rsid w:val="00A778EC"/>
    <w:rsid w:val="00A818D4"/>
    <w:rsid w:val="00A87BCE"/>
    <w:rsid w:val="00A936C7"/>
    <w:rsid w:val="00A93D2E"/>
    <w:rsid w:val="00AF257B"/>
    <w:rsid w:val="00AF4694"/>
    <w:rsid w:val="00B03D88"/>
    <w:rsid w:val="00B07B68"/>
    <w:rsid w:val="00B22D94"/>
    <w:rsid w:val="00B44135"/>
    <w:rsid w:val="00B523AA"/>
    <w:rsid w:val="00B5776D"/>
    <w:rsid w:val="00B665A1"/>
    <w:rsid w:val="00B9264D"/>
    <w:rsid w:val="00BA3708"/>
    <w:rsid w:val="00C11805"/>
    <w:rsid w:val="00C169CD"/>
    <w:rsid w:val="00C306EE"/>
    <w:rsid w:val="00C80E0C"/>
    <w:rsid w:val="00C87001"/>
    <w:rsid w:val="00C91F95"/>
    <w:rsid w:val="00C948AA"/>
    <w:rsid w:val="00CA09BF"/>
    <w:rsid w:val="00CA0CDD"/>
    <w:rsid w:val="00CA4C13"/>
    <w:rsid w:val="00CB6304"/>
    <w:rsid w:val="00CC0A78"/>
    <w:rsid w:val="00CC12D4"/>
    <w:rsid w:val="00CD6657"/>
    <w:rsid w:val="00CE0998"/>
    <w:rsid w:val="00CE3867"/>
    <w:rsid w:val="00CF3C87"/>
    <w:rsid w:val="00D10F87"/>
    <w:rsid w:val="00D11143"/>
    <w:rsid w:val="00D243EE"/>
    <w:rsid w:val="00D34D5B"/>
    <w:rsid w:val="00D37B79"/>
    <w:rsid w:val="00D41E1D"/>
    <w:rsid w:val="00D8119D"/>
    <w:rsid w:val="00D81470"/>
    <w:rsid w:val="00DA33C3"/>
    <w:rsid w:val="00DD6ACD"/>
    <w:rsid w:val="00DE369E"/>
    <w:rsid w:val="00DF26CB"/>
    <w:rsid w:val="00DF5A54"/>
    <w:rsid w:val="00E1358C"/>
    <w:rsid w:val="00E21B25"/>
    <w:rsid w:val="00E3249C"/>
    <w:rsid w:val="00E334B0"/>
    <w:rsid w:val="00E33B51"/>
    <w:rsid w:val="00E367BB"/>
    <w:rsid w:val="00E50DA5"/>
    <w:rsid w:val="00E555B8"/>
    <w:rsid w:val="00E930CD"/>
    <w:rsid w:val="00EB289A"/>
    <w:rsid w:val="00EB6C6C"/>
    <w:rsid w:val="00EB6CEE"/>
    <w:rsid w:val="00EB793A"/>
    <w:rsid w:val="00EC3E11"/>
    <w:rsid w:val="00EC7371"/>
    <w:rsid w:val="00EC7E00"/>
    <w:rsid w:val="00ED5C02"/>
    <w:rsid w:val="00ED78B8"/>
    <w:rsid w:val="00EE355D"/>
    <w:rsid w:val="00F14550"/>
    <w:rsid w:val="00F26866"/>
    <w:rsid w:val="00F5060A"/>
    <w:rsid w:val="00F54610"/>
    <w:rsid w:val="00F55EB1"/>
    <w:rsid w:val="00F600D6"/>
    <w:rsid w:val="00F61133"/>
    <w:rsid w:val="00F64DB9"/>
    <w:rsid w:val="00F95EA5"/>
    <w:rsid w:val="00FA7661"/>
    <w:rsid w:val="00FD2C05"/>
    <w:rsid w:val="00FE4FAF"/>
    <w:rsid w:val="00FF38DB"/>
    <w:rsid w:val="00FF3A73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FD573F"/>
  <w15:chartTrackingRefBased/>
  <w15:docId w15:val="{196F28EE-70BC-492D-B570-CCF49229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Heading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4068A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55EB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eGrid">
    <w:name w:val="Table Grid"/>
    <w:basedOn w:val="TableNormal"/>
    <w:uiPriority w:val="39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716374"/>
  </w:style>
  <w:style w:type="character" w:styleId="FootnoteReferenc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PageNumber">
    <w:name w:val="page number"/>
    <w:basedOn w:val="DefaultParagraphFont"/>
    <w:rsid w:val="002E6F3F"/>
  </w:style>
  <w:style w:type="character" w:customStyle="1" w:styleId="HeaderChar">
    <w:name w:val="Header Char"/>
    <w:link w:val="Header"/>
    <w:uiPriority w:val="99"/>
    <w:rsid w:val="005D1140"/>
    <w:rPr>
      <w:rFonts w:ascii="Arial" w:hAnsi="Arial" w:cs="Arial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E334B0"/>
    <w:rPr>
      <w:rFonts w:ascii="Arial" w:hAnsi="Arial" w:cs="Arial"/>
      <w:lang w:val="es-ES" w:eastAsia="es-ES"/>
    </w:rPr>
  </w:style>
  <w:style w:type="paragraph" w:styleId="BalloonText">
    <w:name w:val="Balloon Text"/>
    <w:basedOn w:val="Normal"/>
    <w:link w:val="BalloonTextChar"/>
    <w:rsid w:val="00B9264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9264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AE287-3E07-4F20-9D45-67910932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394</TotalTime>
  <Pages>8</Pages>
  <Words>1306</Words>
  <Characters>7185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rcasalla</dc:creator>
  <cp:keywords/>
  <dc:description/>
  <cp:lastModifiedBy>NOT A MAC</cp:lastModifiedBy>
  <cp:revision>8</cp:revision>
  <cp:lastPrinted>2004-06-30T14:22:00Z</cp:lastPrinted>
  <dcterms:created xsi:type="dcterms:W3CDTF">2019-09-08T18:59:00Z</dcterms:created>
  <dcterms:modified xsi:type="dcterms:W3CDTF">2019-09-14T15:29:00Z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